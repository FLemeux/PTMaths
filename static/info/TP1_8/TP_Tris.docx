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010DF" w14:textId="77777777" w:rsidR="000A07B3" w:rsidRDefault="00FA30FE" w:rsidP="00A46027">
      <w:pPr>
        <w:pStyle w:val="TitreTDTP"/>
      </w:pPr>
      <w:r>
        <w:t>TP Tris</w:t>
      </w:r>
    </w:p>
    <w:p w14:paraId="471410CE" w14:textId="77777777" w:rsidR="00FA30FE" w:rsidRDefault="00FA30FE" w:rsidP="00FA30FE">
      <w:pPr>
        <w:pStyle w:val="Titre1"/>
      </w:pPr>
      <w:r>
        <w:t>Travaux préliminaires</w:t>
      </w:r>
    </w:p>
    <w:p w14:paraId="67D587D9" w14:textId="77777777" w:rsidR="00FA30FE" w:rsidRDefault="00FA30FE" w:rsidP="00FA30FE">
      <w:pPr>
        <w:pStyle w:val="Titre3"/>
      </w:pPr>
      <w:r>
        <w:t>Explication de code</w:t>
      </w:r>
    </w:p>
    <w:tbl>
      <w:tblPr>
        <w:tblStyle w:val="Grilledutableau"/>
        <w:tblW w:w="10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59"/>
        <w:gridCol w:w="561"/>
        <w:gridCol w:w="8493"/>
      </w:tblGrid>
      <w:tr w:rsidR="00FA30FE" w14:paraId="4E6F9CC0" w14:textId="77777777" w:rsidTr="00430BD1">
        <w:tc>
          <w:tcPr>
            <w:tcW w:w="563" w:type="dxa"/>
            <w:vAlign w:val="center"/>
          </w:tcPr>
          <w:p w14:paraId="05C987F2" w14:textId="77777777" w:rsidR="00FA30FE" w:rsidRDefault="00FA30FE" w:rsidP="00DA3296">
            <w:pPr>
              <w:pStyle w:val="InfoLigne"/>
            </w:pPr>
            <w:r>
              <w:t>1</w:t>
            </w:r>
          </w:p>
        </w:tc>
        <w:tc>
          <w:tcPr>
            <w:tcW w:w="9613" w:type="dxa"/>
            <w:gridSpan w:val="3"/>
            <w:vAlign w:val="center"/>
          </w:tcPr>
          <w:p w14:paraId="1F7108E9" w14:textId="77777777" w:rsidR="00FA30FE" w:rsidRPr="00FA30FE" w:rsidRDefault="00FA30FE" w:rsidP="00DA3296">
            <w:pPr>
              <w:pStyle w:val="Info"/>
            </w:pPr>
            <w:r w:rsidRPr="00FA30FE">
              <w:t>L</w:t>
            </w:r>
            <w:proofErr w:type="gramStart"/>
            <w:r>
              <w:t>=[</w:t>
            </w:r>
            <w:proofErr w:type="gramEnd"/>
            <w:r>
              <w:t>1,5,8,12,14,16,53]</w:t>
            </w:r>
          </w:p>
        </w:tc>
      </w:tr>
      <w:tr w:rsidR="00FA30FE" w14:paraId="62B6AF70" w14:textId="77777777" w:rsidTr="00430BD1">
        <w:tc>
          <w:tcPr>
            <w:tcW w:w="563" w:type="dxa"/>
            <w:vAlign w:val="center"/>
          </w:tcPr>
          <w:p w14:paraId="2ADD3DE1" w14:textId="77777777" w:rsidR="00FA30FE" w:rsidRDefault="00FA30FE" w:rsidP="00DA3296">
            <w:pPr>
              <w:pStyle w:val="InfoLigne"/>
            </w:pPr>
            <w:r>
              <w:t>2</w:t>
            </w:r>
          </w:p>
        </w:tc>
        <w:tc>
          <w:tcPr>
            <w:tcW w:w="9613" w:type="dxa"/>
            <w:gridSpan w:val="3"/>
            <w:vAlign w:val="center"/>
          </w:tcPr>
          <w:p w14:paraId="049BA933" w14:textId="77777777" w:rsidR="00FA30FE" w:rsidRDefault="00FA30FE" w:rsidP="00DA3296">
            <w:pPr>
              <w:pStyle w:val="Info"/>
            </w:pPr>
            <w:proofErr w:type="spellStart"/>
            <w:proofErr w:type="gramStart"/>
            <w:r>
              <w:t>res</w:t>
            </w:r>
            <w:proofErr w:type="spellEnd"/>
            <w:proofErr w:type="gramEnd"/>
            <w:r>
              <w:t>=</w:t>
            </w:r>
            <w:proofErr w:type="spellStart"/>
            <w:r w:rsidRPr="00430BD1">
              <w:rPr>
                <w:color w:val="F79646" w:themeColor="accent6"/>
              </w:rPr>
              <w:t>True</w:t>
            </w:r>
            <w:proofErr w:type="spellEnd"/>
          </w:p>
        </w:tc>
      </w:tr>
      <w:tr w:rsidR="00FA30FE" w14:paraId="0645FFEC" w14:textId="77777777" w:rsidTr="00430BD1">
        <w:tc>
          <w:tcPr>
            <w:tcW w:w="563" w:type="dxa"/>
            <w:vAlign w:val="center"/>
          </w:tcPr>
          <w:p w14:paraId="15755872" w14:textId="77777777" w:rsidR="00FA30FE" w:rsidRDefault="00FA30FE" w:rsidP="00DA3296">
            <w:pPr>
              <w:pStyle w:val="InfoLigne"/>
            </w:pPr>
            <w:r>
              <w:t>3</w:t>
            </w:r>
          </w:p>
        </w:tc>
        <w:tc>
          <w:tcPr>
            <w:tcW w:w="9613" w:type="dxa"/>
            <w:gridSpan w:val="3"/>
            <w:vAlign w:val="center"/>
          </w:tcPr>
          <w:p w14:paraId="51CED173" w14:textId="77777777" w:rsidR="00FA30FE" w:rsidRPr="00FA30FE" w:rsidRDefault="00FA30FE" w:rsidP="00DA3296">
            <w:pPr>
              <w:pStyle w:val="Info"/>
            </w:pPr>
            <w:proofErr w:type="gramStart"/>
            <w:r w:rsidRPr="00430BD1">
              <w:rPr>
                <w:color w:val="F79646" w:themeColor="accent6"/>
              </w:rPr>
              <w:t>for</w:t>
            </w:r>
            <w:proofErr w:type="gramEnd"/>
            <w:r w:rsidRPr="00430BD1">
              <w:rPr>
                <w:color w:val="F79646" w:themeColor="accent6"/>
              </w:rPr>
              <w:t xml:space="preserve"> </w:t>
            </w:r>
            <w:r>
              <w:t xml:space="preserve">i </w:t>
            </w:r>
            <w:r w:rsidRPr="00430BD1">
              <w:rPr>
                <w:color w:val="F79646" w:themeColor="accent6"/>
              </w:rPr>
              <w:t xml:space="preserve">in </w:t>
            </w:r>
            <w:r w:rsidRPr="00A80427">
              <w:rPr>
                <w:color w:val="8064A2" w:themeColor="accent4"/>
              </w:rPr>
              <w:t>range</w:t>
            </w:r>
            <w:r>
              <w:t>(1,</w:t>
            </w:r>
            <w:r w:rsidRPr="00A80427">
              <w:rPr>
                <w:color w:val="8064A2" w:themeColor="accent4"/>
              </w:rPr>
              <w:t>len</w:t>
            </w:r>
            <w:r>
              <w:t>(L)):</w:t>
            </w:r>
          </w:p>
        </w:tc>
      </w:tr>
      <w:tr w:rsidR="00FA30FE" w14:paraId="6EABBA67" w14:textId="77777777" w:rsidTr="00430BD1">
        <w:tc>
          <w:tcPr>
            <w:tcW w:w="563" w:type="dxa"/>
            <w:vAlign w:val="center"/>
          </w:tcPr>
          <w:p w14:paraId="4677BDBA" w14:textId="77777777" w:rsidR="00FA30FE" w:rsidRDefault="00FA30FE" w:rsidP="00DA3296">
            <w:pPr>
              <w:pStyle w:val="InfoLigne"/>
            </w:pPr>
            <w:r>
              <w:t>4</w:t>
            </w:r>
          </w:p>
        </w:tc>
        <w:tc>
          <w:tcPr>
            <w:tcW w:w="559" w:type="dxa"/>
            <w:vAlign w:val="center"/>
          </w:tcPr>
          <w:p w14:paraId="7AB65CDD" w14:textId="77777777" w:rsidR="00FA30FE" w:rsidRDefault="00FA30FE" w:rsidP="00DA3296">
            <w:pPr>
              <w:pStyle w:val="Info"/>
            </w:pPr>
          </w:p>
        </w:tc>
        <w:tc>
          <w:tcPr>
            <w:tcW w:w="9054" w:type="dxa"/>
            <w:gridSpan w:val="2"/>
            <w:vAlign w:val="center"/>
          </w:tcPr>
          <w:p w14:paraId="41157163" w14:textId="77777777" w:rsidR="00FA30FE" w:rsidRPr="00FA30FE" w:rsidRDefault="00FA30FE" w:rsidP="00DA3296">
            <w:pPr>
              <w:pStyle w:val="Info"/>
            </w:pPr>
            <w:proofErr w:type="gramStart"/>
            <w:r w:rsidRPr="00430BD1">
              <w:rPr>
                <w:color w:val="F79646" w:themeColor="accent6"/>
              </w:rPr>
              <w:t>if</w:t>
            </w:r>
            <w:proofErr w:type="gramEnd"/>
            <w:r w:rsidRPr="00430BD1">
              <w:rPr>
                <w:color w:val="F79646" w:themeColor="accent6"/>
              </w:rPr>
              <w:t xml:space="preserve"> </w:t>
            </w:r>
            <w:r>
              <w:t>L[i-1]&gt;L[i]:</w:t>
            </w:r>
          </w:p>
        </w:tc>
      </w:tr>
      <w:tr w:rsidR="00FA30FE" w14:paraId="0CD54B1E" w14:textId="77777777" w:rsidTr="00430BD1">
        <w:tc>
          <w:tcPr>
            <w:tcW w:w="563" w:type="dxa"/>
            <w:vAlign w:val="center"/>
          </w:tcPr>
          <w:p w14:paraId="4D1B00A5" w14:textId="77777777" w:rsidR="00FA30FE" w:rsidRDefault="00FA30FE" w:rsidP="00DA3296">
            <w:pPr>
              <w:pStyle w:val="InfoLigne"/>
            </w:pPr>
            <w:r>
              <w:t>5</w:t>
            </w:r>
          </w:p>
        </w:tc>
        <w:tc>
          <w:tcPr>
            <w:tcW w:w="559" w:type="dxa"/>
            <w:vAlign w:val="center"/>
          </w:tcPr>
          <w:p w14:paraId="1FF4A444" w14:textId="77777777" w:rsidR="00FA30FE" w:rsidRDefault="00FA30FE" w:rsidP="00DA3296">
            <w:pPr>
              <w:pStyle w:val="Info"/>
            </w:pPr>
          </w:p>
        </w:tc>
        <w:tc>
          <w:tcPr>
            <w:tcW w:w="561" w:type="dxa"/>
            <w:vAlign w:val="center"/>
          </w:tcPr>
          <w:p w14:paraId="074E94E1" w14:textId="77777777" w:rsidR="00FA30FE" w:rsidRPr="00FA30FE" w:rsidRDefault="00FA30FE" w:rsidP="00DA3296">
            <w:pPr>
              <w:pStyle w:val="Info"/>
            </w:pPr>
          </w:p>
        </w:tc>
        <w:tc>
          <w:tcPr>
            <w:tcW w:w="8493" w:type="dxa"/>
            <w:vAlign w:val="center"/>
          </w:tcPr>
          <w:p w14:paraId="6CB23CD9" w14:textId="77777777" w:rsidR="00FA30FE" w:rsidRPr="00FA30FE" w:rsidRDefault="00430BD1" w:rsidP="00DA3296">
            <w:pPr>
              <w:pStyle w:val="Info"/>
            </w:pPr>
            <w:proofErr w:type="spellStart"/>
            <w:proofErr w:type="gramStart"/>
            <w:r>
              <w:t>res</w:t>
            </w:r>
            <w:proofErr w:type="spellEnd"/>
            <w:proofErr w:type="gramEnd"/>
            <w:r>
              <w:t>=</w:t>
            </w:r>
            <w:r w:rsidRPr="00430BD1">
              <w:rPr>
                <w:color w:val="F79646" w:themeColor="accent6"/>
              </w:rPr>
              <w:t>False</w:t>
            </w:r>
          </w:p>
        </w:tc>
      </w:tr>
      <w:tr w:rsidR="00430BD1" w14:paraId="6F8518E8" w14:textId="77777777" w:rsidTr="00B326FC">
        <w:tc>
          <w:tcPr>
            <w:tcW w:w="563" w:type="dxa"/>
            <w:vAlign w:val="center"/>
          </w:tcPr>
          <w:p w14:paraId="6DAF8228" w14:textId="77777777" w:rsidR="00430BD1" w:rsidRDefault="00430BD1" w:rsidP="00DA3296">
            <w:pPr>
              <w:pStyle w:val="InfoLigne"/>
            </w:pPr>
            <w:r>
              <w:t>6</w:t>
            </w:r>
          </w:p>
        </w:tc>
        <w:tc>
          <w:tcPr>
            <w:tcW w:w="9613" w:type="dxa"/>
            <w:gridSpan w:val="3"/>
            <w:vAlign w:val="center"/>
          </w:tcPr>
          <w:p w14:paraId="01212495" w14:textId="77777777" w:rsidR="00430BD1" w:rsidRDefault="00430BD1" w:rsidP="00DA3296">
            <w:pPr>
              <w:pStyle w:val="Info"/>
            </w:pPr>
            <w:proofErr w:type="spellStart"/>
            <w:proofErr w:type="gramStart"/>
            <w:r w:rsidRPr="00A80427">
              <w:rPr>
                <w:color w:val="8064A2" w:themeColor="accent4"/>
              </w:rPr>
              <w:t>print</w:t>
            </w:r>
            <w:proofErr w:type="spellEnd"/>
            <w:proofErr w:type="gramEnd"/>
            <w:r w:rsidR="00A80427" w:rsidRPr="00A80427">
              <w:t>(</w:t>
            </w:r>
            <w:proofErr w:type="spellStart"/>
            <w:r>
              <w:t>res</w:t>
            </w:r>
            <w:proofErr w:type="spellEnd"/>
            <w:r w:rsidR="00A80427">
              <w:t>)</w:t>
            </w:r>
          </w:p>
        </w:tc>
      </w:tr>
    </w:tbl>
    <w:p w14:paraId="60195FA3" w14:textId="77777777" w:rsidR="00443441" w:rsidRDefault="00443441" w:rsidP="00443441">
      <w:pPr>
        <w:pStyle w:val="QUESTION-TDTP"/>
      </w:pPr>
      <w:r>
        <w:t>Que fait l’algorithme ci-dessus ?</w:t>
      </w:r>
    </w:p>
    <w:p w14:paraId="4876D00C" w14:textId="77777777" w:rsidR="00FA30FE" w:rsidRPr="00FA30FE" w:rsidRDefault="00443441" w:rsidP="00443441">
      <w:pPr>
        <w:pStyle w:val="QUESTION-TDTP"/>
      </w:pPr>
      <w:r>
        <w:t xml:space="preserve">Que se passerait-il si on avait </w:t>
      </w:r>
      <w:r w:rsidRPr="00443441">
        <w:rPr>
          <w:rStyle w:val="InfoCar"/>
        </w:rPr>
        <w:t>L</w:t>
      </w:r>
      <w:proofErr w:type="gramStart"/>
      <w:r w:rsidRPr="00443441">
        <w:rPr>
          <w:rStyle w:val="InfoCar"/>
        </w:rPr>
        <w:t>=[</w:t>
      </w:r>
      <w:proofErr w:type="gramEnd"/>
      <w:r w:rsidRPr="00443441">
        <w:rPr>
          <w:rStyle w:val="InfoCar"/>
        </w:rPr>
        <w:t>4,6,9,11]</w:t>
      </w:r>
      <w:r>
        <w:t xml:space="preserve"> ?</w:t>
      </w:r>
    </w:p>
    <w:p w14:paraId="1118426A" w14:textId="77777777" w:rsidR="00FA30FE" w:rsidRDefault="00385AAB" w:rsidP="00385AAB">
      <w:pPr>
        <w:pStyle w:val="Titre2"/>
      </w:pPr>
      <w:r>
        <w:t>Minimum et sous liste d'une liste</w:t>
      </w:r>
    </w:p>
    <w:p w14:paraId="6AB89F1E" w14:textId="77777777" w:rsidR="00385AAB" w:rsidRDefault="00385AAB" w:rsidP="00385AAB">
      <w:pPr>
        <w:pStyle w:val="QUESTION-TDTP"/>
        <w:rPr>
          <w:rFonts w:eastAsiaTheme="minorEastAsia"/>
        </w:rPr>
      </w:pPr>
      <w:r>
        <w:t xml:space="preserve">Ecrire une fonction mini ayant comme argument une liste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qui détermine le plus petit élément de cette liste. Tester la fonction lorsque </w:t>
      </w:r>
      <m:oMath>
        <m:r>
          <w:rPr>
            <w:rFonts w:ascii="Cambria Math" w:eastAsiaTheme="minorEastAsia" w:hAnsi="Cambria Math"/>
          </w:rPr>
          <m:t>L=[</m:t>
        </m:r>
      </m:oMath>
      <w:r w:rsidR="00527C6B" w:rsidRPr="00527C6B">
        <w:rPr>
          <w:rStyle w:val="InfoCar"/>
        </w:rPr>
        <w:t>5</w:t>
      </w:r>
      <m:oMath>
        <m:r>
          <w:rPr>
            <w:rFonts w:ascii="Cambria Math" w:eastAsiaTheme="minorEastAsia" w:hAnsi="Cambria Math"/>
          </w:rPr>
          <m:t>,4,7,12,2,6]</m:t>
        </m:r>
      </m:oMath>
      <w:r>
        <w:rPr>
          <w:rFonts w:eastAsiaTheme="minorEastAsia"/>
        </w:rPr>
        <w:t>.</w:t>
      </w:r>
    </w:p>
    <w:p w14:paraId="47BD2E18" w14:textId="77777777" w:rsidR="00385AAB" w:rsidRDefault="00385AAB" w:rsidP="00385AAB">
      <w:pPr>
        <w:pStyle w:val="QUESTION-TDTP"/>
        <w:rPr>
          <w:rFonts w:eastAsiaTheme="minorEastAsia"/>
        </w:rPr>
      </w:pPr>
      <w:r>
        <w:t xml:space="preserve">Ecrire une fonction </w:t>
      </w:r>
      <w:proofErr w:type="spellStart"/>
      <w:r w:rsidRPr="00436014">
        <w:rPr>
          <w:rStyle w:val="InfoCar"/>
        </w:rPr>
        <w:t>creerPairImp</w:t>
      </w:r>
      <w:proofErr w:type="spellEnd"/>
      <w:r>
        <w:t xml:space="preserve"> ayant comme argument une liste d'entiers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qui renvoie deux listes :</w:t>
      </w:r>
      <w:r>
        <w:rPr>
          <w:rFonts w:eastAsiaTheme="minorEastAsia"/>
        </w:rPr>
        <w:br/>
        <w:t xml:space="preserve">   - La liste des pairs notée </w:t>
      </w:r>
      <w:r w:rsidR="00527C6B" w:rsidRPr="00527C6B">
        <w:rPr>
          <w:rStyle w:val="InfoCar"/>
        </w:rPr>
        <w:t>Pa</w:t>
      </w:r>
      <w:r>
        <w:rPr>
          <w:rFonts w:eastAsiaTheme="minorEastAsia"/>
        </w:rPr>
        <w:br/>
        <w:t xml:space="preserve">   - La liste des impairs notée </w:t>
      </w:r>
      <w:proofErr w:type="spellStart"/>
      <w:r w:rsidR="00527C6B" w:rsidRPr="00527C6B">
        <w:rPr>
          <w:rStyle w:val="InfoCar"/>
        </w:rPr>
        <w:t>Imp</w:t>
      </w:r>
      <w:proofErr w:type="spellEnd"/>
    </w:p>
    <w:p w14:paraId="3F9E33A6" w14:textId="77777777" w:rsidR="00385AAB" w:rsidRDefault="009D0C84" w:rsidP="009D0C84">
      <w:pPr>
        <w:pStyle w:val="Titre1"/>
      </w:pPr>
      <w:r>
        <w:t>Tri</w:t>
      </w:r>
      <w:r w:rsidR="00527C6B">
        <w:t xml:space="preserve"> par insertion et complexité</w:t>
      </w:r>
    </w:p>
    <w:p w14:paraId="3330347B" w14:textId="77777777" w:rsidR="00527C6B" w:rsidRDefault="00527C6B" w:rsidP="00527C6B">
      <w:pPr>
        <w:pStyle w:val="Titre2"/>
      </w:pPr>
      <w:r>
        <w:t>Tri par insertion</w:t>
      </w:r>
    </w:p>
    <w:p w14:paraId="5B5A2FF8" w14:textId="77777777" w:rsidR="00527C6B" w:rsidRPr="00527C6B" w:rsidRDefault="00527C6B" w:rsidP="00527C6B">
      <w:r>
        <w:t xml:space="preserve">On donne ci-dessous l'algorithme de tri par insertion pour une liste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éléments 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59"/>
        <w:gridCol w:w="9052"/>
      </w:tblGrid>
      <w:tr w:rsidR="00527C6B" w14:paraId="23E1338C" w14:textId="77777777" w:rsidTr="003A38D8">
        <w:tc>
          <w:tcPr>
            <w:tcW w:w="563" w:type="dxa"/>
            <w:vAlign w:val="center"/>
          </w:tcPr>
          <w:p w14:paraId="2DEF1C67" w14:textId="77777777" w:rsidR="00527C6B" w:rsidRDefault="00527C6B" w:rsidP="00DA3296">
            <w:pPr>
              <w:pStyle w:val="InfoLigne"/>
            </w:pPr>
            <w:r>
              <w:t>1</w:t>
            </w:r>
          </w:p>
        </w:tc>
        <w:tc>
          <w:tcPr>
            <w:tcW w:w="9611" w:type="dxa"/>
            <w:gridSpan w:val="2"/>
          </w:tcPr>
          <w:p w14:paraId="4921770E" w14:textId="77777777" w:rsidR="00527C6B" w:rsidRDefault="00527C6B" w:rsidP="00DA3296">
            <w:pPr>
              <w:pStyle w:val="Info"/>
            </w:pPr>
            <w:r>
              <w:t xml:space="preserve">Pour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allant de </w:t>
            </w:r>
            <w:r w:rsidRPr="00E61AFF">
              <w:t>2</w:t>
            </w:r>
            <w:r>
              <w:t xml:space="preserve"> à </w:t>
            </w:r>
            <w:r w:rsidRPr="00E61AFF">
              <w:t>n</w:t>
            </w:r>
          </w:p>
        </w:tc>
      </w:tr>
      <w:tr w:rsidR="00527C6B" w14:paraId="61E440EF" w14:textId="77777777" w:rsidTr="003A38D8">
        <w:tc>
          <w:tcPr>
            <w:tcW w:w="563" w:type="dxa"/>
          </w:tcPr>
          <w:p w14:paraId="11834513" w14:textId="77777777" w:rsidR="00527C6B" w:rsidRDefault="00527C6B" w:rsidP="00DA3296">
            <w:pPr>
              <w:pStyle w:val="InfoLigne"/>
            </w:pPr>
            <w:r>
              <w:t>2</w:t>
            </w:r>
          </w:p>
        </w:tc>
        <w:tc>
          <w:tcPr>
            <w:tcW w:w="559" w:type="dxa"/>
          </w:tcPr>
          <w:p w14:paraId="73FD9AC1" w14:textId="77777777" w:rsidR="00527C6B" w:rsidRDefault="00527C6B" w:rsidP="00DA3296">
            <w:pPr>
              <w:pStyle w:val="Info"/>
            </w:pPr>
          </w:p>
        </w:tc>
        <w:tc>
          <w:tcPr>
            <w:tcW w:w="9052" w:type="dxa"/>
          </w:tcPr>
          <w:p w14:paraId="6326C86F" w14:textId="77777777" w:rsidR="00527C6B" w:rsidRDefault="00527C6B" w:rsidP="00DA3296">
            <w:pPr>
              <w:pStyle w:val="Info"/>
            </w:pPr>
            <w:r>
              <w:t xml:space="preserve">Insérer l'élément </w:t>
            </w:r>
            <w:r w:rsidRPr="00E61AFF">
              <w:t>L[i]</w:t>
            </w:r>
            <w:r>
              <w:t xml:space="preserve"> à sa place dans </w:t>
            </w:r>
            <w:r w:rsidRPr="00E61AFF">
              <w:t>L[</w:t>
            </w:r>
            <w:proofErr w:type="gramStart"/>
            <w:r w:rsidRPr="00E61AFF">
              <w:t>0,i</w:t>
            </w:r>
            <w:proofErr w:type="gramEnd"/>
            <w:r w:rsidRPr="00E61AFF">
              <w:t>-1]</w:t>
            </w:r>
          </w:p>
        </w:tc>
      </w:tr>
      <w:tr w:rsidR="00527C6B" w14:paraId="34F90E49" w14:textId="77777777" w:rsidTr="003A38D8">
        <w:tc>
          <w:tcPr>
            <w:tcW w:w="563" w:type="dxa"/>
          </w:tcPr>
          <w:p w14:paraId="0C9BFF46" w14:textId="77777777" w:rsidR="00527C6B" w:rsidRDefault="00527C6B" w:rsidP="00DA3296">
            <w:pPr>
              <w:pStyle w:val="InfoLigne"/>
            </w:pPr>
            <w:r>
              <w:t>3</w:t>
            </w:r>
          </w:p>
        </w:tc>
        <w:tc>
          <w:tcPr>
            <w:tcW w:w="9611" w:type="dxa"/>
            <w:gridSpan w:val="2"/>
          </w:tcPr>
          <w:p w14:paraId="579CC9DD" w14:textId="77777777" w:rsidR="00527C6B" w:rsidRDefault="00527C6B" w:rsidP="00DA3296">
            <w:pPr>
              <w:pStyle w:val="Info"/>
            </w:pPr>
            <w:r>
              <w:t>Fin pour</w:t>
            </w:r>
          </w:p>
        </w:tc>
      </w:tr>
    </w:tbl>
    <w:p w14:paraId="51A5C8AE" w14:textId="77777777" w:rsidR="00527C6B" w:rsidRDefault="00527C6B" w:rsidP="00527C6B">
      <w:pPr>
        <w:pStyle w:val="QUESTION-TDTP"/>
        <w:rPr>
          <w:rFonts w:eastAsiaTheme="minorEastAsia"/>
        </w:rPr>
      </w:pPr>
      <w:r>
        <w:t xml:space="preserve">Ecrire une fonction </w:t>
      </w:r>
      <w:proofErr w:type="spellStart"/>
      <w:r w:rsidRPr="00527C6B">
        <w:rPr>
          <w:rStyle w:val="InfoCar"/>
        </w:rPr>
        <w:t>triInsertion</w:t>
      </w:r>
      <w:proofErr w:type="spellEnd"/>
      <w:r>
        <w:t xml:space="preserve"> prenant en argument la liste </w:t>
      </w:r>
      <w:r w:rsidRPr="00527C6B">
        <w:rPr>
          <w:rStyle w:val="InfoCar"/>
        </w:rPr>
        <w:t>L1</w:t>
      </w: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et qui renvoie la liste </w:t>
      </w:r>
      <w:r w:rsidRPr="00527C6B">
        <w:rPr>
          <w:rStyle w:val="InfoCar"/>
        </w:rPr>
        <w:t>L2</w:t>
      </w: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contenant les éléments de </w:t>
      </w:r>
      <w:r w:rsidRPr="00527C6B">
        <w:rPr>
          <w:rStyle w:val="InfoCar"/>
        </w:rPr>
        <w:t>L1</w:t>
      </w: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triés par ordre croissant.</w:t>
      </w:r>
    </w:p>
    <w:p w14:paraId="6010A3F6" w14:textId="77777777" w:rsidR="00527C6B" w:rsidRDefault="00527C6B" w:rsidP="00527C6B">
      <w:pPr>
        <w:pStyle w:val="QUESTION-TDTP"/>
      </w:pPr>
      <w:r>
        <w:t xml:space="preserve">Modifier la fonction </w:t>
      </w:r>
      <w:proofErr w:type="spellStart"/>
      <w:r>
        <w:t>triInsertion</w:t>
      </w:r>
      <w:proofErr w:type="spellEnd"/>
      <w:r>
        <w:t xml:space="preserve"> pour qu'elle renvoie également le nombre de comparaisons d'entiers réalisées.</w:t>
      </w:r>
    </w:p>
    <w:p w14:paraId="796EEBA8" w14:textId="77777777" w:rsidR="00527C6B" w:rsidRDefault="00527C6B" w:rsidP="00527C6B">
      <w:pPr>
        <w:pStyle w:val="Titre2"/>
      </w:pPr>
      <w:r>
        <w:t>Complexité du tri par insertion</w:t>
      </w:r>
    </w:p>
    <w:p w14:paraId="2F537D53" w14:textId="77777777" w:rsidR="00527C6B" w:rsidRDefault="00527C6B" w:rsidP="00527C6B">
      <w:r>
        <w:t xml:space="preserve">Soit </w:t>
      </w:r>
      <w:r w:rsidRPr="00527C6B">
        <w:rPr>
          <w:rStyle w:val="InfoCar"/>
        </w:rPr>
        <w:t>n</w:t>
      </w:r>
      <w:r>
        <w:t xml:space="preserve"> la longueur de la liste </w:t>
      </w:r>
      <w:r w:rsidRPr="00527C6B">
        <w:rPr>
          <w:rStyle w:val="InfoCar"/>
        </w:rPr>
        <w:t>L1</w:t>
      </w:r>
      <w:r>
        <w:t xml:space="preserve">. On souhaite tracer l’évolution de la complexité temporelle (évaluée ici par le nombre de comparaisons à effectuer pour réaliser le tri de la liste </w:t>
      </w:r>
      <w:r w:rsidRPr="00527C6B">
        <w:rPr>
          <w:rStyle w:val="InfoCar"/>
        </w:rPr>
        <w:t>L1</w:t>
      </w:r>
      <w:r>
        <w:t xml:space="preserve">) en fonction de la longueur </w:t>
      </w:r>
      <w:r w:rsidRPr="00527C6B">
        <w:rPr>
          <w:rStyle w:val="InfoCar"/>
        </w:rPr>
        <w:t>n</w:t>
      </w:r>
      <w:r>
        <w:t xml:space="preserve"> de la liste </w:t>
      </w:r>
      <w:r w:rsidRPr="00527C6B">
        <w:rPr>
          <w:rStyle w:val="InfoCar"/>
        </w:rPr>
        <w:t>L1</w:t>
      </w:r>
      <w:r>
        <w:t>.</w:t>
      </w:r>
    </w:p>
    <w:p w14:paraId="30FBA535" w14:textId="77777777" w:rsidR="00527C6B" w:rsidRDefault="00527C6B" w:rsidP="00527C6B">
      <w:r>
        <w:t xml:space="preserve">Afin que la complexité obtenue pour un n donné soit fiable il est nécessaire de répéter plusieurs fois la même mesure et d’utiliser la valeur moyenne des résultats obtenus. On fera donc varier </w:t>
      </w:r>
      <w:r w:rsidRPr="00527C6B">
        <w:rPr>
          <w:rStyle w:val="InfoCar"/>
        </w:rPr>
        <w:t>n</w:t>
      </w:r>
      <w:r>
        <w:t xml:space="preserve"> de </w:t>
      </w:r>
      <m:oMath>
        <m:r>
          <w:rPr>
            <w:rStyle w:val="InfoCar"/>
            <w:rFonts w:ascii="Cambria Math" w:hAnsi="Cambria Math"/>
          </w:rPr>
          <m:t>1000</m:t>
        </m:r>
      </m:oMath>
      <w:r>
        <w:t xml:space="preserve"> à </w:t>
      </w:r>
      <m:oMath>
        <m:r>
          <w:rPr>
            <w:rFonts w:ascii="Cambria Math" w:hAnsi="Cambria Math"/>
          </w:rPr>
          <m:t>10000</m:t>
        </m:r>
      </m:oMath>
      <w:r>
        <w:t xml:space="preserve"> par pas de </w:t>
      </w:r>
      <m:oMath>
        <m:r>
          <w:rPr>
            <w:rFonts w:ascii="Cambria Math" w:hAnsi="Cambria Math"/>
          </w:rPr>
          <m:t>1000</m:t>
        </m:r>
      </m:oMath>
      <w:r>
        <w:t xml:space="preserve"> et on répètera chaque mesure </w:t>
      </w:r>
      <m:oMath>
        <m:r>
          <w:rPr>
            <w:rFonts w:ascii="Cambria Math" w:hAnsi="Cambria Math"/>
          </w:rPr>
          <m:t>10</m:t>
        </m:r>
      </m:oMath>
      <w:r>
        <w:t xml:space="preserve"> fois.</w:t>
      </w:r>
    </w:p>
    <w:p w14:paraId="40FDA3BE" w14:textId="77777777" w:rsidR="00527C6B" w:rsidRPr="00527C6B" w:rsidRDefault="00527C6B" w:rsidP="00527C6B">
      <w:r>
        <w:t xml:space="preserve">On peut montrer que le nombre de comparaisons en moyenne est équivalent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5D7F806C" w14:textId="77777777" w:rsidR="00FA30FE" w:rsidRDefault="00527C6B" w:rsidP="00527C6B">
      <w:pPr>
        <w:pStyle w:val="QUESTION-TDTP"/>
      </w:pPr>
      <w:r w:rsidRPr="00527C6B">
        <w:t xml:space="preserve">Ecrire un script qui permet en traçant un graphe de vérifier cette propriété. On pourra construire des listes aléatoires avec la fonction </w:t>
      </w:r>
      <w:proofErr w:type="spellStart"/>
      <w:r w:rsidRPr="00527C6B">
        <w:rPr>
          <w:rStyle w:val="InfoCar"/>
        </w:rPr>
        <w:t>randint</w:t>
      </w:r>
      <w:proofErr w:type="spellEnd"/>
      <w:r w:rsidRPr="00527C6B">
        <w:t xml:space="preserve"> du module </w:t>
      </w:r>
      <w:proofErr w:type="spellStart"/>
      <w:r w:rsidRPr="00527C6B">
        <w:rPr>
          <w:rStyle w:val="InfoCar"/>
        </w:rPr>
        <w:t>random</w:t>
      </w:r>
      <w:proofErr w:type="spellEnd"/>
      <w:r w:rsidRPr="00527C6B">
        <w:t xml:space="preserve">. Il est possible que vous soyez obligés de modifier la valeur maximale de </w:t>
      </w:r>
      <w:r w:rsidR="00F3583A" w:rsidRPr="00F3583A">
        <w:rPr>
          <w:rStyle w:val="InfoCar"/>
        </w:rPr>
        <w:t>n</w:t>
      </w:r>
      <w:r w:rsidRPr="00527C6B">
        <w:t xml:space="preserve"> si le temps de calcul est trop important.</w:t>
      </w:r>
    </w:p>
    <w:p w14:paraId="7F6E8540" w14:textId="77777777" w:rsidR="00527C6B" w:rsidRDefault="00527C6B">
      <w:pPr>
        <w:spacing w:after="200" w:line="276" w:lineRule="auto"/>
        <w:contextualSpacing w:val="0"/>
        <w:jc w:val="left"/>
      </w:pPr>
      <w:r>
        <w:br w:type="page"/>
      </w:r>
    </w:p>
    <w:p w14:paraId="4DFAD62B" w14:textId="77777777" w:rsidR="00FA30FE" w:rsidRDefault="00527C6B" w:rsidP="00527C6B">
      <w:pPr>
        <w:pStyle w:val="Titre1"/>
      </w:pPr>
      <w:r>
        <w:lastRenderedPageBreak/>
        <w:t>Tri fusion</w:t>
      </w:r>
    </w:p>
    <w:p w14:paraId="2AF71B72" w14:textId="77777777" w:rsidR="00527C6B" w:rsidRPr="00527C6B" w:rsidRDefault="00527C6B" w:rsidP="00527C6B">
      <w:pPr>
        <w:pStyle w:val="Titre2"/>
      </w:pPr>
      <w:r>
        <w:t>Tri fusion</w:t>
      </w:r>
    </w:p>
    <w:p w14:paraId="64E4A680" w14:textId="77777777" w:rsidR="00527C6B" w:rsidRDefault="00527C6B" w:rsidP="00527C6B">
      <w:r>
        <w:t xml:space="preserve">Soient deux listes </w:t>
      </w:r>
      <w:r w:rsidRPr="00E61AFF">
        <w:rPr>
          <w:rStyle w:val="InfoCar"/>
        </w:rPr>
        <w:t>L1</w:t>
      </w:r>
      <w:r>
        <w:rPr>
          <w:rFonts w:eastAsiaTheme="minorEastAsia"/>
        </w:rPr>
        <w:t xml:space="preserve"> et </w:t>
      </w:r>
      <w:r w:rsidRPr="00E61AFF">
        <w:rPr>
          <w:rStyle w:val="InfoCar"/>
        </w:rPr>
        <w:t>L2</w:t>
      </w:r>
      <w:r>
        <w:rPr>
          <w:rFonts w:eastAsiaTheme="minorEastAsia"/>
        </w:rPr>
        <w:t xml:space="preserve"> préalablement triées par ordre croissant que l'on souhaite fusionner dans la liste </w:t>
      </w:r>
      <w:r w:rsidRPr="00E61AFF">
        <w:rPr>
          <w:rStyle w:val="InfoCar"/>
        </w:rPr>
        <w:t>L</w:t>
      </w:r>
      <w:r>
        <w:rPr>
          <w:rFonts w:eastAsiaTheme="minorEastAsia"/>
        </w:rPr>
        <w:t>.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59"/>
        <w:gridCol w:w="559"/>
        <w:gridCol w:w="8493"/>
      </w:tblGrid>
      <w:tr w:rsidR="00527C6B" w14:paraId="495B6A98" w14:textId="77777777" w:rsidTr="003A38D8">
        <w:tc>
          <w:tcPr>
            <w:tcW w:w="563" w:type="dxa"/>
            <w:vAlign w:val="center"/>
          </w:tcPr>
          <w:p w14:paraId="32D45E48" w14:textId="77777777" w:rsidR="00527C6B" w:rsidRDefault="00527C6B" w:rsidP="00DA3296">
            <w:pPr>
              <w:pStyle w:val="InfoLigne"/>
            </w:pPr>
            <w:r>
              <w:t>1</w:t>
            </w:r>
          </w:p>
        </w:tc>
        <w:tc>
          <w:tcPr>
            <w:tcW w:w="9611" w:type="dxa"/>
            <w:gridSpan w:val="3"/>
            <w:vAlign w:val="center"/>
          </w:tcPr>
          <w:p w14:paraId="1831CB92" w14:textId="77777777" w:rsidR="00527C6B" w:rsidRDefault="00527C6B" w:rsidP="00DA3296">
            <w:pPr>
              <w:pStyle w:val="Info"/>
            </w:pPr>
            <w:r>
              <w:t>Tant qu'une des deux listes n'est pas vide</w:t>
            </w:r>
          </w:p>
        </w:tc>
      </w:tr>
      <w:tr w:rsidR="00527C6B" w14:paraId="4E80B71D" w14:textId="77777777" w:rsidTr="003A38D8">
        <w:tc>
          <w:tcPr>
            <w:tcW w:w="563" w:type="dxa"/>
            <w:vAlign w:val="center"/>
          </w:tcPr>
          <w:p w14:paraId="531518CB" w14:textId="77777777" w:rsidR="00527C6B" w:rsidRDefault="00527C6B" w:rsidP="00DA3296">
            <w:pPr>
              <w:pStyle w:val="InfoLigne"/>
            </w:pPr>
            <w:r>
              <w:t>2</w:t>
            </w:r>
          </w:p>
        </w:tc>
        <w:tc>
          <w:tcPr>
            <w:tcW w:w="559" w:type="dxa"/>
            <w:vAlign w:val="center"/>
          </w:tcPr>
          <w:p w14:paraId="6B64F9D6" w14:textId="77777777" w:rsidR="00527C6B" w:rsidRDefault="00527C6B" w:rsidP="00DA3296">
            <w:pPr>
              <w:pStyle w:val="Info"/>
            </w:pPr>
          </w:p>
        </w:tc>
        <w:tc>
          <w:tcPr>
            <w:tcW w:w="9052" w:type="dxa"/>
            <w:gridSpan w:val="2"/>
            <w:vAlign w:val="center"/>
          </w:tcPr>
          <w:p w14:paraId="1BD17BA2" w14:textId="77777777" w:rsidR="00527C6B" w:rsidRPr="008F328A" w:rsidRDefault="00527C6B" w:rsidP="00DA3296">
            <w:pPr>
              <w:pStyle w:val="Info"/>
              <w:rPr>
                <w:rFonts w:ascii="Cambria Math" w:hAnsi="Cambria Math"/>
                <w:i/>
              </w:rPr>
            </w:pPr>
            <w:r>
              <w:t xml:space="preserve">Si le premier élément de </w:t>
            </w:r>
            <w:r w:rsidRPr="00E61AFF">
              <w:t>L1</w:t>
            </w:r>
            <w:r>
              <w:t xml:space="preserve"> est plus petit que le premier élément de </w:t>
            </w:r>
            <w:r w:rsidRPr="00E61AFF">
              <w:t>L2</w:t>
            </w:r>
            <w:r>
              <w:t>.</w:t>
            </w:r>
          </w:p>
        </w:tc>
      </w:tr>
      <w:tr w:rsidR="00527C6B" w14:paraId="7B6A7E8D" w14:textId="77777777" w:rsidTr="003A38D8">
        <w:tc>
          <w:tcPr>
            <w:tcW w:w="563" w:type="dxa"/>
            <w:vAlign w:val="center"/>
          </w:tcPr>
          <w:p w14:paraId="3AFDB564" w14:textId="77777777" w:rsidR="00527C6B" w:rsidRDefault="00527C6B" w:rsidP="00DA3296">
            <w:pPr>
              <w:pStyle w:val="InfoLigne"/>
            </w:pPr>
            <w:r>
              <w:t>3</w:t>
            </w:r>
          </w:p>
        </w:tc>
        <w:tc>
          <w:tcPr>
            <w:tcW w:w="559" w:type="dxa"/>
            <w:vAlign w:val="center"/>
          </w:tcPr>
          <w:p w14:paraId="32249FB6" w14:textId="77777777" w:rsidR="00527C6B" w:rsidRDefault="00527C6B" w:rsidP="00DA3296">
            <w:pPr>
              <w:pStyle w:val="Info"/>
            </w:pPr>
          </w:p>
        </w:tc>
        <w:tc>
          <w:tcPr>
            <w:tcW w:w="559" w:type="dxa"/>
            <w:vAlign w:val="center"/>
          </w:tcPr>
          <w:p w14:paraId="420FCF8D" w14:textId="77777777" w:rsidR="00527C6B" w:rsidRDefault="00527C6B" w:rsidP="00DA3296">
            <w:pPr>
              <w:pStyle w:val="Info"/>
            </w:pPr>
          </w:p>
        </w:tc>
        <w:tc>
          <w:tcPr>
            <w:tcW w:w="8493" w:type="dxa"/>
            <w:vAlign w:val="center"/>
          </w:tcPr>
          <w:p w14:paraId="739A242B" w14:textId="77777777" w:rsidR="00527C6B" w:rsidRDefault="00527C6B" w:rsidP="00DA3296">
            <w:pPr>
              <w:pStyle w:val="Info"/>
            </w:pPr>
            <w:r>
              <w:t xml:space="preserve">Retirer le premier élément de </w:t>
            </w:r>
            <w:r w:rsidRPr="00E61AFF">
              <w:rPr>
                <w:rFonts w:eastAsiaTheme="minorEastAsia"/>
              </w:rPr>
              <w:t>L1</w:t>
            </w:r>
            <w:r>
              <w:rPr>
                <w:rFonts w:eastAsiaTheme="minorEastAsia"/>
              </w:rPr>
              <w:t xml:space="preserve"> et l'ajouter à </w:t>
            </w:r>
            <w:r w:rsidRPr="00E61AFF">
              <w:rPr>
                <w:rFonts w:eastAsiaTheme="minorEastAsia"/>
              </w:rPr>
              <w:t>L</w:t>
            </w:r>
          </w:p>
        </w:tc>
      </w:tr>
      <w:tr w:rsidR="00527C6B" w14:paraId="0379725D" w14:textId="77777777" w:rsidTr="003A38D8">
        <w:tc>
          <w:tcPr>
            <w:tcW w:w="563" w:type="dxa"/>
            <w:vAlign w:val="center"/>
          </w:tcPr>
          <w:p w14:paraId="3F85EE05" w14:textId="77777777" w:rsidR="00527C6B" w:rsidRDefault="00527C6B" w:rsidP="00DA3296">
            <w:pPr>
              <w:pStyle w:val="InfoLigne"/>
            </w:pPr>
            <w:r>
              <w:t>4</w:t>
            </w:r>
          </w:p>
        </w:tc>
        <w:tc>
          <w:tcPr>
            <w:tcW w:w="559" w:type="dxa"/>
            <w:vAlign w:val="center"/>
          </w:tcPr>
          <w:p w14:paraId="100906F8" w14:textId="77777777" w:rsidR="00527C6B" w:rsidRDefault="00527C6B" w:rsidP="00DA3296">
            <w:pPr>
              <w:pStyle w:val="Info"/>
            </w:pPr>
          </w:p>
        </w:tc>
        <w:tc>
          <w:tcPr>
            <w:tcW w:w="559" w:type="dxa"/>
            <w:vAlign w:val="center"/>
          </w:tcPr>
          <w:p w14:paraId="455D00B4" w14:textId="77777777" w:rsidR="00527C6B" w:rsidRDefault="00527C6B" w:rsidP="00DA3296">
            <w:pPr>
              <w:pStyle w:val="Info"/>
            </w:pPr>
          </w:p>
        </w:tc>
        <w:tc>
          <w:tcPr>
            <w:tcW w:w="8493" w:type="dxa"/>
            <w:vAlign w:val="center"/>
          </w:tcPr>
          <w:p w14:paraId="1BF0E477" w14:textId="77777777" w:rsidR="00527C6B" w:rsidRDefault="00527C6B" w:rsidP="00DA3296">
            <w:pPr>
              <w:pStyle w:val="Info"/>
            </w:pPr>
            <w:r>
              <w:t xml:space="preserve">Sinon, retirer le premier élément de </w:t>
            </w:r>
            <w:r w:rsidRPr="00E61AFF">
              <w:rPr>
                <w:rFonts w:eastAsiaTheme="minorEastAsia"/>
              </w:rPr>
              <w:t>L2</w:t>
            </w:r>
            <w:r>
              <w:rPr>
                <w:rFonts w:eastAsiaTheme="minorEastAsia"/>
              </w:rPr>
              <w:t xml:space="preserve"> et l'ajouter à </w:t>
            </w:r>
            <w:r w:rsidRPr="00E61AFF">
              <w:rPr>
                <w:rFonts w:eastAsiaTheme="minorEastAsia"/>
              </w:rPr>
              <w:t>L</w:t>
            </w:r>
          </w:p>
        </w:tc>
      </w:tr>
      <w:tr w:rsidR="00527C6B" w14:paraId="564EFDBC" w14:textId="77777777" w:rsidTr="003A38D8">
        <w:tc>
          <w:tcPr>
            <w:tcW w:w="563" w:type="dxa"/>
            <w:vAlign w:val="center"/>
          </w:tcPr>
          <w:p w14:paraId="6525180C" w14:textId="77777777" w:rsidR="00527C6B" w:rsidRDefault="00527C6B" w:rsidP="00DA3296">
            <w:pPr>
              <w:pStyle w:val="InfoLigne"/>
            </w:pPr>
            <w:r>
              <w:t>5</w:t>
            </w:r>
          </w:p>
        </w:tc>
        <w:tc>
          <w:tcPr>
            <w:tcW w:w="9611" w:type="dxa"/>
            <w:gridSpan w:val="3"/>
            <w:vAlign w:val="center"/>
          </w:tcPr>
          <w:p w14:paraId="5B188263" w14:textId="77777777" w:rsidR="00527C6B" w:rsidRDefault="00527C6B" w:rsidP="00DA3296">
            <w:pPr>
              <w:pStyle w:val="Info"/>
            </w:pPr>
            <w:r>
              <w:t xml:space="preserve">Si </w:t>
            </w:r>
            <w:r w:rsidRPr="00E61AFF">
              <w:t>L1</w:t>
            </w:r>
            <w:r>
              <w:t xml:space="preserve"> n'est pas vide</w:t>
            </w:r>
          </w:p>
        </w:tc>
      </w:tr>
      <w:tr w:rsidR="00527C6B" w14:paraId="2AB2DA08" w14:textId="77777777" w:rsidTr="003A38D8">
        <w:tc>
          <w:tcPr>
            <w:tcW w:w="563" w:type="dxa"/>
            <w:vAlign w:val="center"/>
          </w:tcPr>
          <w:p w14:paraId="2F68F31C" w14:textId="77777777" w:rsidR="00527C6B" w:rsidRDefault="00527C6B" w:rsidP="00DA3296">
            <w:pPr>
              <w:pStyle w:val="InfoLigne"/>
            </w:pPr>
            <w:r>
              <w:t>6</w:t>
            </w:r>
          </w:p>
        </w:tc>
        <w:tc>
          <w:tcPr>
            <w:tcW w:w="559" w:type="dxa"/>
            <w:vAlign w:val="center"/>
          </w:tcPr>
          <w:p w14:paraId="68433C88" w14:textId="77777777" w:rsidR="00527C6B" w:rsidRDefault="00527C6B" w:rsidP="00DA3296">
            <w:pPr>
              <w:pStyle w:val="Info"/>
            </w:pPr>
          </w:p>
        </w:tc>
        <w:tc>
          <w:tcPr>
            <w:tcW w:w="9052" w:type="dxa"/>
            <w:gridSpan w:val="2"/>
            <w:vAlign w:val="center"/>
          </w:tcPr>
          <w:p w14:paraId="7676128E" w14:textId="77777777" w:rsidR="00527C6B" w:rsidRDefault="00527C6B" w:rsidP="00DA3296">
            <w:pPr>
              <w:pStyle w:val="Info"/>
            </w:pPr>
            <w:r>
              <w:t>E</w:t>
            </w:r>
            <w:r w:rsidRPr="008F328A">
              <w:t xml:space="preserve">lle est ajoutée à </w:t>
            </w:r>
            <w:r w:rsidRPr="00E61AFF">
              <w:rPr>
                <w:rFonts w:eastAsiaTheme="minorEastAsia"/>
              </w:rPr>
              <w:t>L</w:t>
            </w:r>
          </w:p>
        </w:tc>
      </w:tr>
      <w:tr w:rsidR="00527C6B" w14:paraId="5962B567" w14:textId="77777777" w:rsidTr="003A38D8">
        <w:tc>
          <w:tcPr>
            <w:tcW w:w="563" w:type="dxa"/>
            <w:vAlign w:val="center"/>
          </w:tcPr>
          <w:p w14:paraId="2A6335E8" w14:textId="77777777" w:rsidR="00527C6B" w:rsidRDefault="00527C6B" w:rsidP="00DA3296">
            <w:pPr>
              <w:pStyle w:val="InfoLigne"/>
            </w:pPr>
            <w:r>
              <w:t>7</w:t>
            </w:r>
          </w:p>
        </w:tc>
        <w:tc>
          <w:tcPr>
            <w:tcW w:w="559" w:type="dxa"/>
            <w:vAlign w:val="center"/>
          </w:tcPr>
          <w:p w14:paraId="3B17C652" w14:textId="77777777" w:rsidR="00527C6B" w:rsidRDefault="00527C6B" w:rsidP="00DA3296">
            <w:pPr>
              <w:pStyle w:val="Info"/>
            </w:pPr>
          </w:p>
        </w:tc>
        <w:tc>
          <w:tcPr>
            <w:tcW w:w="9052" w:type="dxa"/>
            <w:gridSpan w:val="2"/>
            <w:vAlign w:val="center"/>
          </w:tcPr>
          <w:p w14:paraId="1A2004BE" w14:textId="77777777" w:rsidR="00527C6B" w:rsidRDefault="00527C6B" w:rsidP="00DA3296">
            <w:pPr>
              <w:pStyle w:val="Info"/>
            </w:pPr>
            <w:r>
              <w:t xml:space="preserve">Sinon </w:t>
            </w:r>
            <w:r w:rsidRPr="00E61AFF">
              <w:t>L2</w:t>
            </w:r>
            <w:r>
              <w:t xml:space="preserve"> est ajoutée à </w:t>
            </w:r>
            <w:r w:rsidRPr="00E61AFF">
              <w:t>L</w:t>
            </w:r>
          </w:p>
        </w:tc>
      </w:tr>
      <w:tr w:rsidR="00527C6B" w14:paraId="0429C6AD" w14:textId="77777777" w:rsidTr="003A38D8">
        <w:tc>
          <w:tcPr>
            <w:tcW w:w="563" w:type="dxa"/>
            <w:vAlign w:val="center"/>
          </w:tcPr>
          <w:p w14:paraId="3AD61C17" w14:textId="77777777" w:rsidR="00527C6B" w:rsidRDefault="00527C6B" w:rsidP="00DA3296">
            <w:pPr>
              <w:pStyle w:val="InfoLigne"/>
            </w:pPr>
            <w:r>
              <w:t>8</w:t>
            </w:r>
          </w:p>
        </w:tc>
        <w:tc>
          <w:tcPr>
            <w:tcW w:w="9611" w:type="dxa"/>
            <w:gridSpan w:val="3"/>
            <w:vAlign w:val="center"/>
          </w:tcPr>
          <w:p w14:paraId="430078DE" w14:textId="77777777" w:rsidR="00527C6B" w:rsidRDefault="00527C6B" w:rsidP="00DA3296">
            <w:pPr>
              <w:pStyle w:val="Info"/>
            </w:pPr>
            <w:r>
              <w:t xml:space="preserve">Renvoyer </w:t>
            </w:r>
            <w:r w:rsidRPr="00E61AFF">
              <w:rPr>
                <w:rFonts w:eastAsiaTheme="minorEastAsia"/>
              </w:rPr>
              <w:t>L</w:t>
            </w:r>
          </w:p>
        </w:tc>
      </w:tr>
    </w:tbl>
    <w:p w14:paraId="51B78F26" w14:textId="77777777" w:rsidR="00527C6B" w:rsidRDefault="00F3583A" w:rsidP="00F3583A">
      <w:pPr>
        <w:pStyle w:val="QUESTION-TDTP"/>
      </w:pPr>
      <w:r>
        <w:t xml:space="preserve">Ecrire une fonction </w:t>
      </w:r>
      <w:r w:rsidRPr="00F3583A">
        <w:rPr>
          <w:rStyle w:val="InfoCar"/>
        </w:rPr>
        <w:t>fusion</w:t>
      </w:r>
      <w:r>
        <w:t xml:space="preserve"> qui prend en argument les deux listes </w:t>
      </w:r>
      <w:r w:rsidRPr="00F3583A">
        <w:rPr>
          <w:rStyle w:val="InfoCar"/>
        </w:rPr>
        <w:t>L1</w:t>
      </w:r>
      <w:r>
        <w:t xml:space="preserve"> et </w:t>
      </w:r>
      <w:r w:rsidRPr="00F3583A">
        <w:rPr>
          <w:rStyle w:val="InfoCar"/>
        </w:rPr>
        <w:t>L2</w:t>
      </w:r>
      <w:r>
        <w:t xml:space="preserve"> et qui renvoie une </w:t>
      </w:r>
      <w:proofErr w:type="gramStart"/>
      <w:r>
        <w:t xml:space="preserve">liste  </w:t>
      </w:r>
      <w:r w:rsidRPr="00F3583A">
        <w:rPr>
          <w:rStyle w:val="InfoCar"/>
        </w:rPr>
        <w:t>L</w:t>
      </w:r>
      <w:proofErr w:type="gramEnd"/>
      <w:r w:rsidRPr="00F3583A">
        <w:rPr>
          <w:rStyle w:val="InfoCar"/>
        </w:rPr>
        <w:t>3</w:t>
      </w:r>
      <w:r>
        <w:t xml:space="preserve">, fusion des deux listes </w:t>
      </w:r>
      <w:r w:rsidRPr="00F3583A">
        <w:rPr>
          <w:rStyle w:val="InfoCar"/>
        </w:rPr>
        <w:t>L1</w:t>
      </w:r>
      <w:r>
        <w:t xml:space="preserve"> et </w:t>
      </w:r>
      <w:r w:rsidRPr="00F3583A">
        <w:rPr>
          <w:rStyle w:val="InfoCar"/>
        </w:rPr>
        <w:t>L2</w:t>
      </w:r>
      <w:r>
        <w:t xml:space="preserve"> et dont les éléments sont rangés par ordre croissant.</w:t>
      </w:r>
    </w:p>
    <w:p w14:paraId="09FB7668" w14:textId="77777777" w:rsidR="00F3583A" w:rsidRDefault="00F3583A" w:rsidP="00F3583A">
      <w:pPr>
        <w:pStyle w:val="QUESTION-TDTP"/>
      </w:pPr>
      <w:r>
        <w:t xml:space="preserve">Ecrire une fonction </w:t>
      </w:r>
      <w:proofErr w:type="spellStart"/>
      <w:r w:rsidRPr="00F3583A">
        <w:rPr>
          <w:rStyle w:val="InfoCar"/>
        </w:rPr>
        <w:t>triFusion</w:t>
      </w:r>
      <w:proofErr w:type="spellEnd"/>
      <w:r>
        <w:t xml:space="preserve"> qui prend en argument une liste d'entiers </w:t>
      </w:r>
      <w:proofErr w:type="spellStart"/>
      <w:r w:rsidRPr="00F3583A">
        <w:rPr>
          <w:rStyle w:val="InfoCar"/>
        </w:rPr>
        <w:t>L</w:t>
      </w:r>
      <w:proofErr w:type="spellEnd"/>
      <w:r>
        <w:t xml:space="preserve"> non ordonnée et qui renvoie cette liste triée par la méthode du tri fusion.</w:t>
      </w:r>
    </w:p>
    <w:p w14:paraId="0EFA1FD8" w14:textId="77777777" w:rsidR="00F3583A" w:rsidRPr="00F3583A" w:rsidRDefault="00F3583A" w:rsidP="00F3583A">
      <w:pPr>
        <w:pStyle w:val="Titre2"/>
      </w:pPr>
      <w:r>
        <w:t>Complexité du tri fusion</w:t>
      </w:r>
    </w:p>
    <w:p w14:paraId="2CA44D74" w14:textId="77777777" w:rsidR="00F3583A" w:rsidRDefault="00F3583A" w:rsidP="00F3583A">
      <w:pPr>
        <w:pStyle w:val="QUESTION-TDTP"/>
      </w:pPr>
      <w:r>
        <w:t xml:space="preserve">Modifier la fonction </w:t>
      </w:r>
      <w:proofErr w:type="spellStart"/>
      <w:r w:rsidRPr="00F3583A">
        <w:rPr>
          <w:rStyle w:val="InfoCar"/>
        </w:rPr>
        <w:t>triFusion</w:t>
      </w:r>
      <w:proofErr w:type="spellEnd"/>
      <w:r>
        <w:t xml:space="preserve"> pour qu'elle renvoie également le nombre de comparaisons nécessaires pour effectuer le tri.</w:t>
      </w:r>
    </w:p>
    <w:p w14:paraId="363C2685" w14:textId="77777777" w:rsidR="00F3583A" w:rsidRPr="00F3583A" w:rsidRDefault="00F3583A" w:rsidP="00F3583A">
      <w:pPr>
        <w:pStyle w:val="QUESTION-TDTP"/>
      </w:pPr>
      <w:r>
        <w:t>Modifier le script de la question 7 pour que celui trace sur le même graphe l'évolution des complexités des deux méthodes de tri. Commenter la complexité du tri fusion et la comparer à celle du tri par insertion.</w:t>
      </w:r>
    </w:p>
    <w:p w14:paraId="3C9E8BD1" w14:textId="77777777" w:rsidR="00641AB5" w:rsidRDefault="00F3583A" w:rsidP="00F3583A">
      <w:pPr>
        <w:pStyle w:val="Titre1"/>
      </w:pPr>
      <w:r>
        <w:t>Tri rapide (</w:t>
      </w:r>
      <w:proofErr w:type="spellStart"/>
      <w:r>
        <w:t>QuickSort</w:t>
      </w:r>
      <w:proofErr w:type="spellEnd"/>
      <w:r>
        <w:t>)</w:t>
      </w:r>
    </w:p>
    <w:p w14:paraId="2966A00D" w14:textId="77777777" w:rsidR="00737F1C" w:rsidRPr="00737F1C" w:rsidRDefault="00737F1C" w:rsidP="00737F1C">
      <w:pPr>
        <w:pStyle w:val="Titre2"/>
      </w:pPr>
      <w:r>
        <w:t>Tri rapide</w:t>
      </w:r>
      <w:r w:rsidR="009F356B">
        <w:t xml:space="preserve"> (en place)</w:t>
      </w:r>
    </w:p>
    <w:tbl>
      <w:tblPr>
        <w:tblStyle w:val="Grilledutableau"/>
        <w:tblW w:w="0" w:type="auto"/>
        <w:tblBorders>
          <w:top w:val="single" w:sz="24" w:space="0" w:color="FFFFFF" w:themeColor="background1"/>
          <w:left w:val="single" w:sz="36" w:space="0" w:color="F79646" w:themeColor="accent6"/>
          <w:bottom w:val="single" w:sz="24" w:space="0" w:color="FFFFFF" w:themeColor="background1"/>
          <w:right w:val="none" w:sz="0" w:space="0" w:color="auto"/>
          <w:insideH w:val="none" w:sz="0" w:space="0" w:color="auto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733"/>
        <w:gridCol w:w="9426"/>
      </w:tblGrid>
      <w:tr w:rsidR="00F3583A" w14:paraId="15F6EC58" w14:textId="77777777" w:rsidTr="003A38D8">
        <w:trPr>
          <w:cantSplit/>
        </w:trPr>
        <w:tc>
          <w:tcPr>
            <w:tcW w:w="737" w:type="dxa"/>
            <w:vAlign w:val="center"/>
          </w:tcPr>
          <w:p w14:paraId="6116E55E" w14:textId="77777777" w:rsidR="00F3583A" w:rsidRDefault="00F3583A" w:rsidP="003A38D8">
            <w:pPr>
              <w:pStyle w:val="CentrMajuscule"/>
            </w:pPr>
            <w:r>
              <w:t>Idée</w:t>
            </w:r>
          </w:p>
        </w:tc>
        <w:tc>
          <w:tcPr>
            <w:tcW w:w="9638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DE9D9" w:themeFill="accent6" w:themeFillTint="33"/>
            <w:vAlign w:val="center"/>
          </w:tcPr>
          <w:p w14:paraId="466A2E66" w14:textId="77777777" w:rsidR="00F3583A" w:rsidRDefault="00F3583A" w:rsidP="003A38D8">
            <w:r>
              <w:t xml:space="preserve">Le tri rapide a été inventé en 1960 par Tony </w:t>
            </w:r>
            <w:proofErr w:type="spellStart"/>
            <w:r>
              <w:t>Hoare</w:t>
            </w:r>
            <w:proofErr w:type="spellEnd"/>
            <w:r>
              <w:t>.</w:t>
            </w:r>
          </w:p>
          <w:p w14:paraId="7282E46E" w14:textId="77777777" w:rsidR="00F3583A" w:rsidRDefault="00F3583A" w:rsidP="003A38D8">
            <w:r>
              <w:t>C'est une méthode récursive qui s'appuie sur le principe "diviser pour régner" :</w:t>
            </w:r>
          </w:p>
          <w:p w14:paraId="228246F3" w14:textId="77777777" w:rsidR="00F3583A" w:rsidRDefault="00F3583A" w:rsidP="00F3583A">
            <w:pPr>
              <w:pStyle w:val="ListepucesTD"/>
              <w:numPr>
                <w:ilvl w:val="0"/>
                <w:numId w:val="6"/>
              </w:numPr>
            </w:pPr>
            <w:proofErr w:type="gramStart"/>
            <w:r>
              <w:t>on</w:t>
            </w:r>
            <w:proofErr w:type="gramEnd"/>
            <w:r>
              <w:t xml:space="preserve"> choisit un pivot (aléatoirement ou pas) parmi tous les éléments à trier,</w:t>
            </w:r>
          </w:p>
          <w:p w14:paraId="7AE89CD5" w14:textId="21C295D5" w:rsidR="00F3583A" w:rsidRDefault="00F3583A" w:rsidP="00F3583A">
            <w:pPr>
              <w:pStyle w:val="ListepucesTD"/>
              <w:numPr>
                <w:ilvl w:val="0"/>
                <w:numId w:val="6"/>
              </w:numPr>
            </w:pPr>
            <w:proofErr w:type="gramStart"/>
            <w:r>
              <w:t>on</w:t>
            </w:r>
            <w:proofErr w:type="gramEnd"/>
            <w:r>
              <w:t xml:space="preserve"> réorganise tous les éléments de sorte que tou</w:t>
            </w:r>
            <w:r w:rsidR="00705CB5">
              <w:t>s</w:t>
            </w:r>
            <w:r>
              <w:t xml:space="preserve"> les éléments inférieurs soient à gauche du pivot et les éléments supérieurs à droite</w:t>
            </w:r>
          </w:p>
          <w:p w14:paraId="48D59F4C" w14:textId="77777777" w:rsidR="00F3583A" w:rsidRDefault="00F3583A" w:rsidP="00F3583A">
            <w:pPr>
              <w:pStyle w:val="ListepucesTD"/>
              <w:numPr>
                <w:ilvl w:val="0"/>
                <w:numId w:val="6"/>
              </w:numPr>
            </w:pPr>
            <w:proofErr w:type="gramStart"/>
            <w:r>
              <w:t>trier</w:t>
            </w:r>
            <w:proofErr w:type="gramEnd"/>
            <w:r>
              <w:t xml:space="preserve"> chaque sous-ensemble (droite et gauche) en y choisissant un nouveau pivot</w:t>
            </w:r>
          </w:p>
          <w:p w14:paraId="464D13A1" w14:textId="77777777" w:rsidR="00F3583A" w:rsidRDefault="00F3583A" w:rsidP="00F3583A">
            <w:pPr>
              <w:pStyle w:val="ListepucesTD"/>
              <w:numPr>
                <w:ilvl w:val="0"/>
                <w:numId w:val="6"/>
              </w:numPr>
            </w:pPr>
            <w:proofErr w:type="gramStart"/>
            <w:r>
              <w:t>lorsque</w:t>
            </w:r>
            <w:proofErr w:type="gramEnd"/>
            <w:r>
              <w:t xml:space="preserve"> chaque sous-ensemble ne contient qu'un élément, la liste est triée</w:t>
            </w:r>
          </w:p>
        </w:tc>
      </w:tr>
    </w:tbl>
    <w:p w14:paraId="3CD5B22D" w14:textId="77777777" w:rsidR="004B0387" w:rsidRDefault="004B0387" w:rsidP="004B0387"/>
    <w:tbl>
      <w:tblPr>
        <w:tblStyle w:val="Grilledutableau"/>
        <w:tblW w:w="101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60"/>
        <w:gridCol w:w="560"/>
        <w:gridCol w:w="8506"/>
      </w:tblGrid>
      <w:tr w:rsidR="00F3583A" w14:paraId="6666BB97" w14:textId="77777777" w:rsidTr="003A38D8">
        <w:tc>
          <w:tcPr>
            <w:tcW w:w="563" w:type="dxa"/>
            <w:vAlign w:val="center"/>
          </w:tcPr>
          <w:p w14:paraId="6D2149C1" w14:textId="77777777" w:rsidR="00F3583A" w:rsidRDefault="00F3583A" w:rsidP="00DA3296">
            <w:pPr>
              <w:pStyle w:val="InfoLigne"/>
            </w:pPr>
            <w:r>
              <w:t>1</w:t>
            </w:r>
          </w:p>
        </w:tc>
        <w:tc>
          <w:tcPr>
            <w:tcW w:w="9611" w:type="dxa"/>
            <w:gridSpan w:val="3"/>
            <w:vAlign w:val="center"/>
          </w:tcPr>
          <w:p w14:paraId="3117500C" w14:textId="77777777" w:rsidR="00F3583A" w:rsidRDefault="00F3583A" w:rsidP="00DA3296">
            <w:pPr>
              <w:pStyle w:val="Info"/>
            </w:pPr>
            <w:r>
              <w:t>On choisit le premier élément de L comme pivot</w:t>
            </w:r>
          </w:p>
        </w:tc>
      </w:tr>
      <w:tr w:rsidR="00F3583A" w14:paraId="12063133" w14:textId="77777777" w:rsidTr="003A38D8">
        <w:tc>
          <w:tcPr>
            <w:tcW w:w="563" w:type="dxa"/>
            <w:vAlign w:val="center"/>
          </w:tcPr>
          <w:p w14:paraId="0E378AE4" w14:textId="77777777" w:rsidR="00F3583A" w:rsidRDefault="00F3583A" w:rsidP="00DA3296">
            <w:pPr>
              <w:pStyle w:val="InfoLigne"/>
            </w:pPr>
            <w:r>
              <w:t>2</w:t>
            </w:r>
          </w:p>
        </w:tc>
        <w:tc>
          <w:tcPr>
            <w:tcW w:w="9611" w:type="dxa"/>
            <w:gridSpan w:val="3"/>
            <w:vAlign w:val="center"/>
          </w:tcPr>
          <w:p w14:paraId="03D80A0C" w14:textId="77777777" w:rsidR="00F3583A" w:rsidRDefault="00F3583A" w:rsidP="00DA3296">
            <w:pPr>
              <w:pStyle w:val="Info"/>
            </w:pPr>
            <w:r>
              <w:t>On initialise le curseur à c=1 (premier élément après le pivot)</w:t>
            </w:r>
          </w:p>
        </w:tc>
      </w:tr>
      <w:tr w:rsidR="00F3583A" w14:paraId="0A394E5A" w14:textId="77777777" w:rsidTr="003A38D8">
        <w:tc>
          <w:tcPr>
            <w:tcW w:w="563" w:type="dxa"/>
            <w:vAlign w:val="center"/>
          </w:tcPr>
          <w:p w14:paraId="129A25E8" w14:textId="77777777" w:rsidR="00F3583A" w:rsidRDefault="00F3583A" w:rsidP="00DA3296">
            <w:pPr>
              <w:pStyle w:val="InfoLigne"/>
            </w:pPr>
            <w:r>
              <w:t>3</w:t>
            </w:r>
          </w:p>
        </w:tc>
        <w:tc>
          <w:tcPr>
            <w:tcW w:w="9611" w:type="dxa"/>
            <w:gridSpan w:val="3"/>
            <w:vAlign w:val="center"/>
          </w:tcPr>
          <w:p w14:paraId="3EACE77C" w14:textId="77777777" w:rsidR="00F3583A" w:rsidRDefault="00F3583A" w:rsidP="00DA3296">
            <w:pPr>
              <w:pStyle w:val="Info"/>
            </w:pPr>
            <w:r>
              <w:t>Pour tous les éléments qui suivent le pivot</w:t>
            </w:r>
          </w:p>
        </w:tc>
      </w:tr>
      <w:tr w:rsidR="00F3583A" w14:paraId="056F7733" w14:textId="77777777" w:rsidTr="003A38D8">
        <w:tc>
          <w:tcPr>
            <w:tcW w:w="563" w:type="dxa"/>
            <w:vAlign w:val="center"/>
          </w:tcPr>
          <w:p w14:paraId="537F7F0D" w14:textId="77777777" w:rsidR="00F3583A" w:rsidRDefault="00F3583A" w:rsidP="00DA3296">
            <w:pPr>
              <w:pStyle w:val="InfoLigne"/>
            </w:pPr>
            <w:r>
              <w:t>4</w:t>
            </w:r>
          </w:p>
        </w:tc>
        <w:tc>
          <w:tcPr>
            <w:tcW w:w="559" w:type="dxa"/>
            <w:vAlign w:val="center"/>
          </w:tcPr>
          <w:p w14:paraId="5D3A03F1" w14:textId="77777777" w:rsidR="00F3583A" w:rsidRDefault="00F3583A" w:rsidP="00DA3296">
            <w:pPr>
              <w:pStyle w:val="Info"/>
            </w:pPr>
          </w:p>
        </w:tc>
        <w:tc>
          <w:tcPr>
            <w:tcW w:w="9052" w:type="dxa"/>
            <w:gridSpan w:val="2"/>
            <w:vAlign w:val="center"/>
          </w:tcPr>
          <w:p w14:paraId="15B615D0" w14:textId="77777777" w:rsidR="00F3583A" w:rsidRDefault="00F3583A" w:rsidP="00DA3296">
            <w:pPr>
              <w:pStyle w:val="Info"/>
            </w:pPr>
            <w:r>
              <w:t>Si l'élément d'indice i est inférieur au pivot</w:t>
            </w:r>
          </w:p>
        </w:tc>
      </w:tr>
      <w:tr w:rsidR="00F3583A" w14:paraId="7945FF4D" w14:textId="77777777" w:rsidTr="003A38D8">
        <w:tc>
          <w:tcPr>
            <w:tcW w:w="563" w:type="dxa"/>
            <w:vAlign w:val="center"/>
          </w:tcPr>
          <w:p w14:paraId="203CA091" w14:textId="77777777" w:rsidR="00F3583A" w:rsidRDefault="00F3583A" w:rsidP="00DA3296">
            <w:pPr>
              <w:pStyle w:val="InfoLigne"/>
            </w:pPr>
            <w:r>
              <w:t>5</w:t>
            </w:r>
          </w:p>
        </w:tc>
        <w:tc>
          <w:tcPr>
            <w:tcW w:w="559" w:type="dxa"/>
            <w:vAlign w:val="center"/>
          </w:tcPr>
          <w:p w14:paraId="50E8A7A0" w14:textId="77777777" w:rsidR="00F3583A" w:rsidRDefault="00F3583A" w:rsidP="00DA3296">
            <w:pPr>
              <w:pStyle w:val="Info"/>
            </w:pPr>
          </w:p>
        </w:tc>
        <w:tc>
          <w:tcPr>
            <w:tcW w:w="559" w:type="dxa"/>
            <w:vAlign w:val="center"/>
          </w:tcPr>
          <w:p w14:paraId="087393DF" w14:textId="77777777" w:rsidR="00F3583A" w:rsidRDefault="00F3583A" w:rsidP="00DA3296">
            <w:pPr>
              <w:pStyle w:val="Info"/>
            </w:pPr>
          </w:p>
        </w:tc>
        <w:tc>
          <w:tcPr>
            <w:tcW w:w="8493" w:type="dxa"/>
            <w:vAlign w:val="center"/>
          </w:tcPr>
          <w:p w14:paraId="54FC9752" w14:textId="77777777" w:rsidR="00F3583A" w:rsidRDefault="00F3583A" w:rsidP="00DA3296">
            <w:pPr>
              <w:pStyle w:val="Info"/>
            </w:pPr>
            <w:r>
              <w:t>On l'échange avec l'élément d'indice c et on fait c=c+1</w:t>
            </w:r>
          </w:p>
        </w:tc>
      </w:tr>
      <w:tr w:rsidR="00F3583A" w14:paraId="0B79967F" w14:textId="77777777" w:rsidTr="003A38D8">
        <w:tc>
          <w:tcPr>
            <w:tcW w:w="563" w:type="dxa"/>
            <w:vAlign w:val="center"/>
          </w:tcPr>
          <w:p w14:paraId="0D601700" w14:textId="77777777" w:rsidR="00F3583A" w:rsidRDefault="00F3583A" w:rsidP="00DA3296">
            <w:pPr>
              <w:pStyle w:val="InfoLigne"/>
            </w:pPr>
            <w:r>
              <w:t>6</w:t>
            </w:r>
          </w:p>
        </w:tc>
        <w:tc>
          <w:tcPr>
            <w:tcW w:w="559" w:type="dxa"/>
            <w:vAlign w:val="center"/>
          </w:tcPr>
          <w:p w14:paraId="3A5F0F60" w14:textId="77777777" w:rsidR="00F3583A" w:rsidRDefault="00F3583A" w:rsidP="00DA3296">
            <w:pPr>
              <w:pStyle w:val="Info"/>
            </w:pPr>
          </w:p>
        </w:tc>
        <w:tc>
          <w:tcPr>
            <w:tcW w:w="559" w:type="dxa"/>
            <w:vAlign w:val="center"/>
          </w:tcPr>
          <w:p w14:paraId="6BDDAE70" w14:textId="77777777" w:rsidR="00F3583A" w:rsidRDefault="00F3583A" w:rsidP="00DA3296">
            <w:pPr>
              <w:pStyle w:val="Info"/>
            </w:pPr>
          </w:p>
        </w:tc>
        <w:tc>
          <w:tcPr>
            <w:tcW w:w="8493" w:type="dxa"/>
            <w:vAlign w:val="center"/>
          </w:tcPr>
          <w:p w14:paraId="3279F35A" w14:textId="77777777" w:rsidR="00F3583A" w:rsidRDefault="00F3583A" w:rsidP="00DA3296">
            <w:pPr>
              <w:pStyle w:val="Info"/>
            </w:pPr>
            <w:r>
              <w:t>Sinon on ne fait rien</w:t>
            </w:r>
          </w:p>
        </w:tc>
      </w:tr>
      <w:tr w:rsidR="00F3583A" w14:paraId="2085E438" w14:textId="77777777" w:rsidTr="003A38D8">
        <w:tc>
          <w:tcPr>
            <w:tcW w:w="563" w:type="dxa"/>
            <w:vAlign w:val="center"/>
          </w:tcPr>
          <w:p w14:paraId="528F2E99" w14:textId="77777777" w:rsidR="00F3583A" w:rsidRDefault="00F3583A" w:rsidP="00DA3296">
            <w:pPr>
              <w:pStyle w:val="InfoLigne"/>
            </w:pPr>
            <w:r>
              <w:t>7</w:t>
            </w:r>
          </w:p>
        </w:tc>
        <w:tc>
          <w:tcPr>
            <w:tcW w:w="9611" w:type="dxa"/>
            <w:gridSpan w:val="3"/>
            <w:vAlign w:val="center"/>
          </w:tcPr>
          <w:p w14:paraId="59FB80B7" w14:textId="77777777" w:rsidR="00F3583A" w:rsidRDefault="00F3583A" w:rsidP="00DA3296">
            <w:pPr>
              <w:pStyle w:val="Info"/>
            </w:pPr>
            <w:r>
              <w:t>On échange le pivot avec le terme d'indice c-1</w:t>
            </w:r>
          </w:p>
        </w:tc>
      </w:tr>
    </w:tbl>
    <w:p w14:paraId="4B90F5DC" w14:textId="77777777" w:rsidR="00F3583A" w:rsidRDefault="00737F1C" w:rsidP="00737F1C">
      <w:pPr>
        <w:pStyle w:val="QUESTION-TDTP"/>
      </w:pPr>
      <w:r>
        <w:t xml:space="preserve">Ecrire une fonction </w:t>
      </w:r>
      <w:r w:rsidRPr="00737F1C">
        <w:rPr>
          <w:rStyle w:val="InfoCar"/>
        </w:rPr>
        <w:t xml:space="preserve">partition </w:t>
      </w:r>
      <w:r>
        <w:t xml:space="preserve">prenant en argument une liste </w:t>
      </w:r>
      <w:r w:rsidRPr="00737F1C">
        <w:rPr>
          <w:rStyle w:val="InfoCar"/>
        </w:rPr>
        <w:t>L</w:t>
      </w:r>
      <w:r>
        <w:t xml:space="preserve"> et deux indices </w:t>
      </w:r>
      <w:r w:rsidRPr="00737F1C">
        <w:rPr>
          <w:rStyle w:val="InfoCar"/>
        </w:rPr>
        <w:t xml:space="preserve">g </w:t>
      </w:r>
      <w:r>
        <w:t xml:space="preserve">et </w:t>
      </w:r>
      <w:r w:rsidRPr="00737F1C">
        <w:rPr>
          <w:rStyle w:val="InfoCar"/>
        </w:rPr>
        <w:t>d</w:t>
      </w:r>
      <w:r>
        <w:t xml:space="preserve"> (</w:t>
      </w:r>
      <m:oMath>
        <m:r>
          <w:rPr>
            <w:rFonts w:ascii="Cambria Math" w:hAnsi="Cambria Math"/>
          </w:rPr>
          <m:t>g&lt;d</m:t>
        </m:r>
      </m:oMath>
      <w:r>
        <w:rPr>
          <w:rFonts w:eastAsiaTheme="minorEastAsia"/>
        </w:rPr>
        <w:t xml:space="preserve">) qui définissent une sous liste à partitionner. Cette fonction renverra la position du pivot dans la liste </w:t>
      </w:r>
      <w:r w:rsidRPr="00737F1C">
        <w:rPr>
          <w:rStyle w:val="InfoCar"/>
        </w:rPr>
        <w:t>L</w:t>
      </w:r>
      <w:r>
        <w:rPr>
          <w:rFonts w:eastAsiaTheme="minorEastAsia"/>
        </w:rPr>
        <w:t xml:space="preserve"> après partition.</w:t>
      </w:r>
    </w:p>
    <w:p w14:paraId="1334D7A2" w14:textId="77777777" w:rsidR="00F3583A" w:rsidRDefault="00737F1C" w:rsidP="00737F1C">
      <w:pPr>
        <w:pStyle w:val="QUESTION-TDTP"/>
      </w:pPr>
      <w:r>
        <w:t xml:space="preserve">Etablir le code Python d'une fonction </w:t>
      </w:r>
      <w:proofErr w:type="spellStart"/>
      <w:r w:rsidR="009F356B">
        <w:rPr>
          <w:rStyle w:val="InfoCar"/>
        </w:rPr>
        <w:t>t</w:t>
      </w:r>
      <w:r w:rsidRPr="006A3C4C">
        <w:rPr>
          <w:rStyle w:val="InfoCar"/>
        </w:rPr>
        <w:t>riRapideRec</w:t>
      </w:r>
      <w:proofErr w:type="spellEnd"/>
      <w:r>
        <w:t xml:space="preserve"> qui prend en argument une liste d'entiers </w:t>
      </w:r>
      <w:r w:rsidRPr="00737F1C">
        <w:rPr>
          <w:rStyle w:val="InfoCar"/>
        </w:rPr>
        <w:t>L</w:t>
      </w:r>
      <w:r>
        <w:t xml:space="preserve"> et les deux indices </w:t>
      </w:r>
      <w:r w:rsidRPr="00737F1C">
        <w:rPr>
          <w:rStyle w:val="InfoCar"/>
        </w:rPr>
        <w:t>g</w:t>
      </w:r>
      <w:r>
        <w:t xml:space="preserve"> et </w:t>
      </w:r>
      <w:r w:rsidRPr="00737F1C">
        <w:rPr>
          <w:rStyle w:val="InfoCar"/>
        </w:rPr>
        <w:t>d</w:t>
      </w:r>
      <w:r>
        <w:t xml:space="preserve"> qui définissent la sous-liste à trier. Cette fonction doit effectuer le tri rapide de </w:t>
      </w:r>
      <w:proofErr w:type="spellStart"/>
      <w:r w:rsidRPr="00737F1C">
        <w:rPr>
          <w:rStyle w:val="InfoCar"/>
        </w:rPr>
        <w:t>L</w:t>
      </w:r>
      <w:proofErr w:type="spellEnd"/>
      <w:r w:rsidRPr="00737F1C">
        <w:rPr>
          <w:rStyle w:val="InfoCar"/>
        </w:rPr>
        <w:t>[</w:t>
      </w:r>
      <w:proofErr w:type="spellStart"/>
      <w:proofErr w:type="gramStart"/>
      <w:r w:rsidRPr="00737F1C">
        <w:rPr>
          <w:rStyle w:val="InfoCar"/>
        </w:rPr>
        <w:t>g:d</w:t>
      </w:r>
      <w:proofErr w:type="spellEnd"/>
      <w:proofErr w:type="gramEnd"/>
      <w:r w:rsidRPr="00737F1C">
        <w:rPr>
          <w:rStyle w:val="InfoCar"/>
        </w:rPr>
        <w:t>]</w:t>
      </w:r>
      <w:r>
        <w:t>.</w:t>
      </w:r>
    </w:p>
    <w:p w14:paraId="6D412C1A" w14:textId="77777777" w:rsidR="00F3583A" w:rsidRDefault="00737F1C" w:rsidP="00737F1C">
      <w:pPr>
        <w:pStyle w:val="QUESTION-TDTP"/>
      </w:pPr>
      <w:r>
        <w:t xml:space="preserve">Ecrire le code Python de la fonction </w:t>
      </w:r>
      <w:proofErr w:type="spellStart"/>
      <w:r w:rsidR="009F356B">
        <w:rPr>
          <w:rStyle w:val="InfoCar"/>
        </w:rPr>
        <w:t>t</w:t>
      </w:r>
      <w:r w:rsidRPr="006A3C4C">
        <w:rPr>
          <w:rStyle w:val="InfoCar"/>
        </w:rPr>
        <w:t>riRapide</w:t>
      </w:r>
      <w:proofErr w:type="spellEnd"/>
      <w:r>
        <w:t xml:space="preserve"> qui prend en argument une liste d'entiers non triés </w:t>
      </w:r>
      <w:r w:rsidRPr="00737F1C">
        <w:rPr>
          <w:rStyle w:val="InfoCar"/>
        </w:rPr>
        <w:t>L</w:t>
      </w:r>
      <w:r>
        <w:t xml:space="preserve"> et qui la renvoie triée.</w:t>
      </w:r>
    </w:p>
    <w:p w14:paraId="7845E1DF" w14:textId="77777777" w:rsidR="004B0387" w:rsidRDefault="009F356B" w:rsidP="00737F1C">
      <w:pPr>
        <w:pStyle w:val="Titre2"/>
      </w:pPr>
      <w:r>
        <w:t>Influence du choix du pivot</w:t>
      </w:r>
    </w:p>
    <w:p w14:paraId="2BF70EBD" w14:textId="77777777" w:rsidR="009F356B" w:rsidRDefault="009F356B" w:rsidP="009F356B">
      <w:r>
        <w:t>Dans cette partie on souhaite évaluer l’influence du choix du pivot sur la rapidité du tri rapide. Pour cela on envisage trois stratégies :</w:t>
      </w:r>
    </w:p>
    <w:p w14:paraId="3FFD43B3" w14:textId="77777777" w:rsidR="009F356B" w:rsidRDefault="009F356B" w:rsidP="009F356B">
      <w:pPr>
        <w:pStyle w:val="ListepucesTD"/>
      </w:pPr>
      <w:r>
        <w:t>On prend, comme pivot, le premier élément de la liste à partitionner,</w:t>
      </w:r>
    </w:p>
    <w:p w14:paraId="721AF81A" w14:textId="77777777" w:rsidR="009F356B" w:rsidRDefault="009F356B" w:rsidP="009F356B">
      <w:pPr>
        <w:pStyle w:val="ListepucesTD"/>
      </w:pPr>
      <w:r>
        <w:t>On choisit l’élément le plus proche de la valeur moyenne des éléments de la liste à partitionner,</w:t>
      </w:r>
    </w:p>
    <w:p w14:paraId="0FACE1A1" w14:textId="77777777" w:rsidR="00737F1C" w:rsidRDefault="009F356B" w:rsidP="009F356B">
      <w:pPr>
        <w:pStyle w:val="ListepucesTD"/>
      </w:pPr>
      <w:r>
        <w:t>On choisit le pivot au hasard parmi les éléments de la liste à partitionner.</w:t>
      </w:r>
    </w:p>
    <w:p w14:paraId="76588B6B" w14:textId="77777777" w:rsidR="00737F1C" w:rsidRDefault="009F356B" w:rsidP="00737F1C">
      <w:r>
        <w:t>En modifiant le code de la fonction partition, écrire trois fonctions de partition appliquant ces stratégies.</w:t>
      </w:r>
    </w:p>
    <w:p w14:paraId="3DE96EF9" w14:textId="77777777" w:rsidR="00737F1C" w:rsidRDefault="009F356B" w:rsidP="009F356B">
      <w:pPr>
        <w:pStyle w:val="QUESTION-TDTP"/>
      </w:pPr>
      <w:r>
        <w:lastRenderedPageBreak/>
        <w:t xml:space="preserve">Modifier la fonction </w:t>
      </w:r>
      <w:proofErr w:type="spellStart"/>
      <w:r w:rsidRPr="009F356B">
        <w:rPr>
          <w:rStyle w:val="InfoCar"/>
        </w:rPr>
        <w:t>triRapide</w:t>
      </w:r>
      <w:proofErr w:type="spellEnd"/>
      <w:r>
        <w:t xml:space="preserve"> pour qu'elle renvoie le temps </w:t>
      </w:r>
      <w:r w:rsidRPr="009F356B">
        <w:rPr>
          <w:rStyle w:val="InfoCar"/>
        </w:rPr>
        <w:t>t1</w:t>
      </w:r>
      <w:r>
        <w:t xml:space="preserve"> nécessaire à la réalisation du tri et le nombre </w:t>
      </w:r>
      <w:proofErr w:type="spellStart"/>
      <w:r w:rsidRPr="009F356B">
        <w:rPr>
          <w:rStyle w:val="InfoCar"/>
        </w:rPr>
        <w:t>nc</w:t>
      </w:r>
      <w:proofErr w:type="spellEnd"/>
      <w:r>
        <w:t xml:space="preserve"> de comparaisons. Le temps </w:t>
      </w:r>
      <w:r w:rsidRPr="009F356B">
        <w:rPr>
          <w:rStyle w:val="InfoCar"/>
        </w:rPr>
        <w:t>t1</w:t>
      </w:r>
      <w:r>
        <w:t xml:space="preserve"> englobe </w:t>
      </w:r>
      <w:proofErr w:type="spellStart"/>
      <w:r>
        <w:t>tout</w:t>
      </w:r>
      <w:proofErr w:type="spellEnd"/>
      <w:r>
        <w:t xml:space="preserve"> (y compris le temps nécessaire au choix du pivot), en revanche, le nombre de comparaisons </w:t>
      </w:r>
      <w:proofErr w:type="spellStart"/>
      <w:r w:rsidRPr="009F356B">
        <w:rPr>
          <w:rStyle w:val="InfoCar"/>
        </w:rPr>
        <w:t>nc</w:t>
      </w:r>
      <w:proofErr w:type="spellEnd"/>
      <w:r>
        <w:t xml:space="preserve"> ne comprendra pas les éventuelles comparaisons nécessaires au choix du pivot.</w:t>
      </w:r>
    </w:p>
    <w:p w14:paraId="3F531DE6" w14:textId="77777777" w:rsidR="00737F1C" w:rsidRDefault="009F356B" w:rsidP="009F356B">
      <w:pPr>
        <w:pStyle w:val="QUESTION-TDTP"/>
      </w:pPr>
      <w:r w:rsidRPr="009F356B">
        <w:t xml:space="preserve">Ecrire un script qui fait varier la longueur </w:t>
      </w:r>
      <w:r w:rsidRPr="009F356B">
        <w:rPr>
          <w:rStyle w:val="InfoCar"/>
        </w:rPr>
        <w:t>n</w:t>
      </w:r>
      <w:r w:rsidRPr="009F356B">
        <w:t xml:space="preserve"> de la liste à trier de 10000 à 100000 éléments par pas de 10000 éléments et qui trace sur un graphe l’évolution du temps </w:t>
      </w:r>
      <w:r w:rsidRPr="009F356B">
        <w:rPr>
          <w:rStyle w:val="InfoCar"/>
        </w:rPr>
        <w:t xml:space="preserve">t1 </w:t>
      </w:r>
      <w:r w:rsidRPr="009F356B">
        <w:t xml:space="preserve">en fonction de </w:t>
      </w:r>
      <w:r w:rsidRPr="009F356B">
        <w:rPr>
          <w:rStyle w:val="InfoCar"/>
        </w:rPr>
        <w:t>n</w:t>
      </w:r>
      <w:r w:rsidRPr="009F356B">
        <w:t xml:space="preserve">, et sur un second graphe l’évolution de </w:t>
      </w:r>
      <w:proofErr w:type="spellStart"/>
      <w:r w:rsidRPr="009F356B">
        <w:rPr>
          <w:rStyle w:val="InfoCar"/>
        </w:rPr>
        <w:t>nc</w:t>
      </w:r>
      <w:proofErr w:type="spellEnd"/>
      <w:r w:rsidRPr="009F356B">
        <w:t xml:space="preserve"> en fonction de </w:t>
      </w:r>
      <w:r w:rsidRPr="009F356B">
        <w:rPr>
          <w:rStyle w:val="InfoCar"/>
        </w:rPr>
        <w:t>n</w:t>
      </w:r>
      <w:r w:rsidRPr="009F356B">
        <w:t xml:space="preserve"> pour les trois stratégies de choix du pivot. Afin que les valeurs de </w:t>
      </w:r>
      <w:r w:rsidRPr="009F356B">
        <w:rPr>
          <w:rStyle w:val="InfoCar"/>
        </w:rPr>
        <w:t>t1</w:t>
      </w:r>
      <w:r w:rsidRPr="009F356B">
        <w:t xml:space="preserve"> et </w:t>
      </w:r>
      <w:proofErr w:type="spellStart"/>
      <w:r w:rsidRPr="009F356B">
        <w:rPr>
          <w:rStyle w:val="InfoCar"/>
        </w:rPr>
        <w:t>nc</w:t>
      </w:r>
      <w:proofErr w:type="spellEnd"/>
      <w:r w:rsidRPr="009F356B">
        <w:t xml:space="preserve"> soient fiables on fera une moyenne sur 10 essais pour chaque valeur de </w:t>
      </w:r>
      <w:r w:rsidRPr="009F356B">
        <w:rPr>
          <w:rStyle w:val="InfoCar"/>
        </w:rPr>
        <w:t>n</w:t>
      </w:r>
      <w:r w:rsidRPr="009F356B">
        <w:t>.</w:t>
      </w:r>
    </w:p>
    <w:p w14:paraId="72AED96B" w14:textId="77777777" w:rsidR="00737F1C" w:rsidRDefault="009F356B" w:rsidP="009F356B">
      <w:pPr>
        <w:pStyle w:val="Titre2"/>
      </w:pPr>
      <w:r>
        <w:t>Complexité du tri rapide</w:t>
      </w:r>
    </w:p>
    <w:p w14:paraId="38D7C80C" w14:textId="77777777" w:rsidR="009F356B" w:rsidRDefault="009F356B" w:rsidP="009F356B">
      <w:pPr>
        <w:pStyle w:val="QUESTION-TDTP"/>
      </w:pPr>
      <w:r>
        <w:t xml:space="preserve">Modifier les fonctions </w:t>
      </w:r>
      <w:proofErr w:type="spellStart"/>
      <w:r w:rsidRPr="009F356B">
        <w:rPr>
          <w:rStyle w:val="InfoCar"/>
        </w:rPr>
        <w:t>triInsertion</w:t>
      </w:r>
      <w:proofErr w:type="spellEnd"/>
      <w:r w:rsidRPr="00ED0DD7">
        <w:t xml:space="preserve"> et </w:t>
      </w:r>
      <w:proofErr w:type="spellStart"/>
      <w:r w:rsidRPr="009F356B">
        <w:rPr>
          <w:rStyle w:val="InfoCar"/>
        </w:rPr>
        <w:t>triFusion</w:t>
      </w:r>
      <w:proofErr w:type="spellEnd"/>
      <w:r>
        <w:t xml:space="preserve"> pour qu’elles renvoient également le temps nécessaire pour effectuer le tri.</w:t>
      </w:r>
    </w:p>
    <w:p w14:paraId="492236AC" w14:textId="77777777" w:rsidR="009F356B" w:rsidRDefault="009F356B" w:rsidP="009F356B">
      <w:pPr>
        <w:pStyle w:val="QUESTION-TDTP"/>
      </w:pPr>
      <w:r>
        <w:t xml:space="preserve"> Modifier le script de la question 16 pour que celui-ci trace sur le même graphe l’évolution du temps d’exécution des 3 méthodes de tri en fonction de la longueur </w:t>
      </w:r>
      <w:r w:rsidRPr="009F356B">
        <w:rPr>
          <w:rStyle w:val="InfoCar"/>
        </w:rPr>
        <w:t>n</w:t>
      </w:r>
      <w:r>
        <w:t xml:space="preserve"> de la liste à trier. Que peut-on dire des complexités des trois méthodes.</w:t>
      </w:r>
    </w:p>
    <w:p w14:paraId="409834CF" w14:textId="77777777" w:rsidR="009F356B" w:rsidRDefault="009F356B" w:rsidP="009F356B">
      <w:pPr>
        <w:pStyle w:val="Titre1"/>
      </w:pPr>
      <w:r>
        <w:t>Tri à bulles (hors programme)</w:t>
      </w:r>
    </w:p>
    <w:p w14:paraId="2A2EB840" w14:textId="77777777" w:rsidR="009F356B" w:rsidRDefault="009F356B" w:rsidP="009F356B">
      <w:pPr>
        <w:pStyle w:val="Titre2"/>
      </w:pPr>
      <w:r>
        <w:t>Définition</w:t>
      </w:r>
    </w:p>
    <w:tbl>
      <w:tblPr>
        <w:tblStyle w:val="Grilledutableau"/>
        <w:tblW w:w="0" w:type="auto"/>
        <w:tblBorders>
          <w:top w:val="single" w:sz="24" w:space="0" w:color="FFFFFF" w:themeColor="background1"/>
          <w:left w:val="single" w:sz="36" w:space="0" w:color="4F81BD" w:themeColor="accent1"/>
          <w:bottom w:val="single" w:sz="24" w:space="0" w:color="FFFFFF" w:themeColor="background1"/>
          <w:right w:val="none" w:sz="0" w:space="0" w:color="auto"/>
          <w:insideH w:val="single" w:sz="12" w:space="0" w:color="F79646" w:themeColor="accent6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733"/>
        <w:gridCol w:w="9426"/>
      </w:tblGrid>
      <w:tr w:rsidR="00DA3296" w14:paraId="7CC16AB9" w14:textId="77777777" w:rsidTr="003A38D8">
        <w:trPr>
          <w:cantSplit/>
        </w:trPr>
        <w:tc>
          <w:tcPr>
            <w:tcW w:w="737" w:type="dxa"/>
            <w:vAlign w:val="center"/>
          </w:tcPr>
          <w:p w14:paraId="5D5F3AED" w14:textId="77777777" w:rsidR="00DA3296" w:rsidRDefault="00DA3296" w:rsidP="003A38D8">
            <w:pPr>
              <w:pStyle w:val="CentrMajuscule"/>
            </w:pPr>
            <w:r>
              <w:t>Déf.</w:t>
            </w:r>
          </w:p>
        </w:tc>
        <w:tc>
          <w:tcPr>
            <w:tcW w:w="9638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29648179" w14:textId="77777777" w:rsidR="00DA3296" w:rsidRDefault="00DA3296" w:rsidP="00DA3296">
            <w:r>
              <w:t>Soit une liste L de n éléments. Le tri à bulles consiste à comparer les deux premiers termes de la liste. S’ils sont désordonnés, on les échange. On recommence ensuite avec le deuxième et le troisième terme du tableau et ainsi de suite.</w:t>
            </w:r>
          </w:p>
          <w:p w14:paraId="0FC7BD9A" w14:textId="77777777" w:rsidR="00DA3296" w:rsidRDefault="00DA3296" w:rsidP="00DA3296">
            <w:r>
              <w:t>Ainsi, au bout d’un premier passage, l’élément le plus grand est bien placé : il est remonté comme une bulle. On recommence l’opération jusqu’à ce que le tableau soit trié.</w:t>
            </w:r>
          </w:p>
        </w:tc>
      </w:tr>
    </w:tbl>
    <w:p w14:paraId="23283ABD" w14:textId="77777777" w:rsidR="009F356B" w:rsidRPr="009F356B" w:rsidRDefault="00DA3296" w:rsidP="009F356B">
      <w:r>
        <w:t xml:space="preserve">Pour une liste </w:t>
      </w:r>
      <w:r w:rsidRPr="00DA3296">
        <w:rPr>
          <w:rStyle w:val="InfoCar"/>
        </w:rPr>
        <w:t>L</w:t>
      </w:r>
      <w:r>
        <w:t xml:space="preserve"> de </w:t>
      </w:r>
      <w:r w:rsidRPr="00DA3296">
        <w:rPr>
          <w:rStyle w:val="InfoCar"/>
        </w:rPr>
        <w:t>n</w:t>
      </w:r>
      <w:r>
        <w:t xml:space="preserve"> éléments, on trouve l'algorithme suivant :</w:t>
      </w:r>
    </w:p>
    <w:tbl>
      <w:tblPr>
        <w:tblStyle w:val="Grilledutableau"/>
        <w:tblW w:w="10371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67"/>
        <w:gridCol w:w="567"/>
        <w:gridCol w:w="567"/>
        <w:gridCol w:w="8107"/>
      </w:tblGrid>
      <w:tr w:rsidR="00DA3296" w14:paraId="16C96E9C" w14:textId="77777777" w:rsidTr="00853EC9">
        <w:tc>
          <w:tcPr>
            <w:tcW w:w="563" w:type="dxa"/>
            <w:vAlign w:val="center"/>
          </w:tcPr>
          <w:p w14:paraId="59621E21" w14:textId="77777777" w:rsidR="00DA3296" w:rsidRDefault="00DA3296" w:rsidP="00DA3296">
            <w:pPr>
              <w:pStyle w:val="InfoLigne"/>
            </w:pPr>
            <w:r>
              <w:t>1</w:t>
            </w:r>
          </w:p>
        </w:tc>
        <w:tc>
          <w:tcPr>
            <w:tcW w:w="9808" w:type="dxa"/>
            <w:gridSpan w:val="4"/>
          </w:tcPr>
          <w:p w14:paraId="242ABE0B" w14:textId="77777777" w:rsidR="00DA3296" w:rsidRDefault="00DA3296" w:rsidP="00DA3296">
            <w:pPr>
              <w:pStyle w:val="Info"/>
            </w:pPr>
            <w:proofErr w:type="spellStart"/>
            <w:proofErr w:type="gramStart"/>
            <w:r>
              <w:t>permut</w:t>
            </w:r>
            <w:proofErr w:type="spellEnd"/>
            <w:proofErr w:type="gramEnd"/>
            <w:r>
              <w:t>=vrai</w:t>
            </w:r>
          </w:p>
        </w:tc>
      </w:tr>
      <w:tr w:rsidR="00DA3296" w14:paraId="11A4E9ED" w14:textId="77777777" w:rsidTr="00853EC9">
        <w:tc>
          <w:tcPr>
            <w:tcW w:w="563" w:type="dxa"/>
            <w:vAlign w:val="center"/>
          </w:tcPr>
          <w:p w14:paraId="48A51C81" w14:textId="77777777" w:rsidR="00DA3296" w:rsidRDefault="00DA3296" w:rsidP="00DA3296">
            <w:pPr>
              <w:pStyle w:val="InfoLigne"/>
            </w:pPr>
            <w:r>
              <w:t>2</w:t>
            </w:r>
          </w:p>
        </w:tc>
        <w:tc>
          <w:tcPr>
            <w:tcW w:w="9808" w:type="dxa"/>
            <w:gridSpan w:val="4"/>
          </w:tcPr>
          <w:p w14:paraId="014365CC" w14:textId="77777777" w:rsidR="00DA3296" w:rsidRDefault="00DA3296" w:rsidP="00DA3296">
            <w:pPr>
              <w:pStyle w:val="Info"/>
            </w:pPr>
            <w:r>
              <w:t xml:space="preserve">Tant que </w:t>
            </w:r>
            <w:proofErr w:type="spellStart"/>
            <w:r>
              <w:t>permut</w:t>
            </w:r>
            <w:proofErr w:type="spellEnd"/>
            <w:r>
              <w:t>=vrai faire :</w:t>
            </w:r>
          </w:p>
        </w:tc>
      </w:tr>
      <w:tr w:rsidR="00DA3296" w14:paraId="5403B9F3" w14:textId="77777777" w:rsidTr="00853EC9">
        <w:tc>
          <w:tcPr>
            <w:tcW w:w="563" w:type="dxa"/>
            <w:vAlign w:val="center"/>
          </w:tcPr>
          <w:p w14:paraId="7EAEE005" w14:textId="77777777" w:rsidR="00DA3296" w:rsidRDefault="00DA3296" w:rsidP="00DA3296">
            <w:pPr>
              <w:pStyle w:val="InfoLigne"/>
            </w:pPr>
            <w:r>
              <w:t>3</w:t>
            </w:r>
          </w:p>
        </w:tc>
        <w:tc>
          <w:tcPr>
            <w:tcW w:w="567" w:type="dxa"/>
          </w:tcPr>
          <w:p w14:paraId="15D50AA1" w14:textId="77777777" w:rsidR="00DA3296" w:rsidRDefault="00DA3296" w:rsidP="00DA3296">
            <w:pPr>
              <w:pStyle w:val="Info"/>
            </w:pPr>
          </w:p>
        </w:tc>
        <w:tc>
          <w:tcPr>
            <w:tcW w:w="9241" w:type="dxa"/>
            <w:gridSpan w:val="3"/>
          </w:tcPr>
          <w:p w14:paraId="29058673" w14:textId="77777777" w:rsidR="00DA3296" w:rsidRDefault="00DA3296" w:rsidP="00DA3296">
            <w:pPr>
              <w:pStyle w:val="Info"/>
            </w:pPr>
            <w:proofErr w:type="spellStart"/>
            <w:proofErr w:type="gramStart"/>
            <w:r>
              <w:t>permut</w:t>
            </w:r>
            <w:proofErr w:type="spellEnd"/>
            <w:proofErr w:type="gramEnd"/>
            <w:r>
              <w:t>=faux</w:t>
            </w:r>
          </w:p>
        </w:tc>
      </w:tr>
      <w:tr w:rsidR="00DA3296" w14:paraId="76CF0E16" w14:textId="77777777" w:rsidTr="00853EC9">
        <w:tc>
          <w:tcPr>
            <w:tcW w:w="563" w:type="dxa"/>
            <w:vAlign w:val="center"/>
          </w:tcPr>
          <w:p w14:paraId="2E0186C1" w14:textId="77777777" w:rsidR="00DA3296" w:rsidRDefault="00DA3296" w:rsidP="00DA3296">
            <w:pPr>
              <w:pStyle w:val="InfoLigne"/>
            </w:pPr>
            <w:r>
              <w:t>4</w:t>
            </w:r>
          </w:p>
        </w:tc>
        <w:tc>
          <w:tcPr>
            <w:tcW w:w="567" w:type="dxa"/>
          </w:tcPr>
          <w:p w14:paraId="0B9B6E09" w14:textId="77777777" w:rsidR="00DA3296" w:rsidRDefault="00DA3296" w:rsidP="00DA3296">
            <w:pPr>
              <w:pStyle w:val="Info"/>
            </w:pPr>
          </w:p>
        </w:tc>
        <w:tc>
          <w:tcPr>
            <w:tcW w:w="9241" w:type="dxa"/>
            <w:gridSpan w:val="3"/>
          </w:tcPr>
          <w:p w14:paraId="64D91387" w14:textId="77777777" w:rsidR="00DA3296" w:rsidRDefault="00DA3296" w:rsidP="00DA3296">
            <w:pPr>
              <w:pStyle w:val="Info"/>
            </w:pPr>
            <w:r>
              <w:t>Pour j allant de 1 à n-1</w:t>
            </w:r>
          </w:p>
        </w:tc>
      </w:tr>
      <w:tr w:rsidR="00DA3296" w14:paraId="3016D6DF" w14:textId="77777777" w:rsidTr="00853EC9">
        <w:tc>
          <w:tcPr>
            <w:tcW w:w="563" w:type="dxa"/>
            <w:vAlign w:val="center"/>
          </w:tcPr>
          <w:p w14:paraId="005C5F5A" w14:textId="77777777" w:rsidR="00DA3296" w:rsidRDefault="00DA3296" w:rsidP="00DA3296">
            <w:pPr>
              <w:pStyle w:val="InfoLigne"/>
            </w:pPr>
            <w:r>
              <w:t>5</w:t>
            </w:r>
          </w:p>
        </w:tc>
        <w:tc>
          <w:tcPr>
            <w:tcW w:w="567" w:type="dxa"/>
          </w:tcPr>
          <w:p w14:paraId="72C2AED3" w14:textId="77777777" w:rsidR="00DA3296" w:rsidRDefault="00DA3296" w:rsidP="00DA3296">
            <w:pPr>
              <w:pStyle w:val="Info"/>
            </w:pPr>
          </w:p>
        </w:tc>
        <w:tc>
          <w:tcPr>
            <w:tcW w:w="567" w:type="dxa"/>
          </w:tcPr>
          <w:p w14:paraId="31B9B829" w14:textId="77777777" w:rsidR="00DA3296" w:rsidRDefault="00DA3296" w:rsidP="00DA3296">
            <w:pPr>
              <w:pStyle w:val="Info"/>
            </w:pPr>
          </w:p>
        </w:tc>
        <w:tc>
          <w:tcPr>
            <w:tcW w:w="8674" w:type="dxa"/>
            <w:gridSpan w:val="2"/>
          </w:tcPr>
          <w:p w14:paraId="3CDAC726" w14:textId="77777777" w:rsidR="00DA3296" w:rsidRDefault="00DA3296" w:rsidP="00DA3296">
            <w:pPr>
              <w:pStyle w:val="Info"/>
            </w:pPr>
            <w:proofErr w:type="gramStart"/>
            <w:r>
              <w:t>si</w:t>
            </w:r>
            <w:proofErr w:type="gramEnd"/>
            <w:r>
              <w:t xml:space="preserve"> </w:t>
            </w:r>
            <w:proofErr w:type="spellStart"/>
            <w:r>
              <w:t>L</w:t>
            </w:r>
            <w:proofErr w:type="spellEnd"/>
            <w:r>
              <w:t>[j]&gt;L[j+1]</w:t>
            </w:r>
            <w:r w:rsidR="00736B51">
              <w:t xml:space="preserve"> alors :</w:t>
            </w:r>
          </w:p>
        </w:tc>
      </w:tr>
      <w:tr w:rsidR="00DA3296" w14:paraId="5D6B4ED2" w14:textId="77777777" w:rsidTr="00853EC9">
        <w:tc>
          <w:tcPr>
            <w:tcW w:w="563" w:type="dxa"/>
            <w:vAlign w:val="center"/>
          </w:tcPr>
          <w:p w14:paraId="773DE939" w14:textId="77777777" w:rsidR="00DA3296" w:rsidRDefault="00DA3296" w:rsidP="00DA3296">
            <w:pPr>
              <w:pStyle w:val="InfoLigne"/>
            </w:pPr>
            <w:r>
              <w:t>6</w:t>
            </w:r>
          </w:p>
        </w:tc>
        <w:tc>
          <w:tcPr>
            <w:tcW w:w="567" w:type="dxa"/>
          </w:tcPr>
          <w:p w14:paraId="1D292319" w14:textId="77777777" w:rsidR="00DA3296" w:rsidRDefault="00DA3296" w:rsidP="00DA3296">
            <w:pPr>
              <w:pStyle w:val="Info"/>
            </w:pPr>
          </w:p>
        </w:tc>
        <w:tc>
          <w:tcPr>
            <w:tcW w:w="567" w:type="dxa"/>
          </w:tcPr>
          <w:p w14:paraId="4E34456E" w14:textId="77777777" w:rsidR="00DA3296" w:rsidRDefault="00DA3296" w:rsidP="00DA3296">
            <w:pPr>
              <w:pStyle w:val="Info"/>
            </w:pPr>
          </w:p>
        </w:tc>
        <w:tc>
          <w:tcPr>
            <w:tcW w:w="567" w:type="dxa"/>
          </w:tcPr>
          <w:p w14:paraId="46587483" w14:textId="77777777" w:rsidR="00DA3296" w:rsidRDefault="00DA3296" w:rsidP="00DA3296">
            <w:pPr>
              <w:pStyle w:val="Info"/>
            </w:pPr>
          </w:p>
        </w:tc>
        <w:tc>
          <w:tcPr>
            <w:tcW w:w="8107" w:type="dxa"/>
            <w:vAlign w:val="center"/>
          </w:tcPr>
          <w:p w14:paraId="4A7AA07A" w14:textId="77777777" w:rsidR="00DA3296" w:rsidRDefault="00736B51" w:rsidP="00DA3296">
            <w:pPr>
              <w:pStyle w:val="Info"/>
            </w:pPr>
            <w:proofErr w:type="gramStart"/>
            <w:r>
              <w:t>échanger</w:t>
            </w:r>
            <w:proofErr w:type="gramEnd"/>
            <w:r>
              <w:t xml:space="preserve"> L[j] et L[j+1]</w:t>
            </w:r>
          </w:p>
        </w:tc>
      </w:tr>
      <w:tr w:rsidR="00736B51" w14:paraId="43A648C2" w14:textId="77777777" w:rsidTr="00853EC9">
        <w:tc>
          <w:tcPr>
            <w:tcW w:w="563" w:type="dxa"/>
            <w:vAlign w:val="center"/>
          </w:tcPr>
          <w:p w14:paraId="78BBBAB5" w14:textId="2EB84AE6" w:rsidR="00736B51" w:rsidRDefault="00443C39" w:rsidP="00DA3296">
            <w:pPr>
              <w:pStyle w:val="InfoLigne"/>
            </w:pPr>
            <w:r>
              <w:t>7</w:t>
            </w:r>
          </w:p>
        </w:tc>
        <w:tc>
          <w:tcPr>
            <w:tcW w:w="567" w:type="dxa"/>
          </w:tcPr>
          <w:p w14:paraId="54F6AB96" w14:textId="77777777" w:rsidR="00736B51" w:rsidRDefault="00736B51" w:rsidP="00DA3296">
            <w:pPr>
              <w:pStyle w:val="Info"/>
            </w:pPr>
          </w:p>
        </w:tc>
        <w:tc>
          <w:tcPr>
            <w:tcW w:w="567" w:type="dxa"/>
          </w:tcPr>
          <w:p w14:paraId="162180D2" w14:textId="77777777" w:rsidR="00736B51" w:rsidRDefault="00736B51" w:rsidP="00DA3296">
            <w:pPr>
              <w:pStyle w:val="Info"/>
            </w:pPr>
          </w:p>
        </w:tc>
        <w:tc>
          <w:tcPr>
            <w:tcW w:w="567" w:type="dxa"/>
          </w:tcPr>
          <w:p w14:paraId="1E57BE46" w14:textId="77777777" w:rsidR="00736B51" w:rsidRDefault="00736B51" w:rsidP="00DA3296">
            <w:pPr>
              <w:pStyle w:val="Info"/>
            </w:pPr>
          </w:p>
        </w:tc>
        <w:tc>
          <w:tcPr>
            <w:tcW w:w="8107" w:type="dxa"/>
            <w:vAlign w:val="center"/>
          </w:tcPr>
          <w:p w14:paraId="272B4FEF" w14:textId="77777777" w:rsidR="00736B51" w:rsidRDefault="00736B51" w:rsidP="00DA3296">
            <w:pPr>
              <w:pStyle w:val="Info"/>
            </w:pPr>
            <w:proofErr w:type="spellStart"/>
            <w:proofErr w:type="gramStart"/>
            <w:r>
              <w:t>permut</w:t>
            </w:r>
            <w:proofErr w:type="spellEnd"/>
            <w:proofErr w:type="gramEnd"/>
            <w:r>
              <w:t>=vrai</w:t>
            </w:r>
          </w:p>
        </w:tc>
      </w:tr>
      <w:tr w:rsidR="00736B51" w14:paraId="1742987E" w14:textId="77777777" w:rsidTr="00853EC9">
        <w:tc>
          <w:tcPr>
            <w:tcW w:w="563" w:type="dxa"/>
            <w:vAlign w:val="center"/>
          </w:tcPr>
          <w:p w14:paraId="5D421883" w14:textId="6F1E20E2" w:rsidR="00736B51" w:rsidRDefault="00443C39" w:rsidP="00DA3296">
            <w:pPr>
              <w:pStyle w:val="InfoLigne"/>
            </w:pPr>
            <w:r>
              <w:t>8</w:t>
            </w:r>
          </w:p>
        </w:tc>
        <w:tc>
          <w:tcPr>
            <w:tcW w:w="567" w:type="dxa"/>
          </w:tcPr>
          <w:p w14:paraId="4BB331DB" w14:textId="77777777" w:rsidR="00736B51" w:rsidRDefault="00736B51" w:rsidP="00DA3296">
            <w:pPr>
              <w:pStyle w:val="Info"/>
            </w:pPr>
          </w:p>
        </w:tc>
        <w:tc>
          <w:tcPr>
            <w:tcW w:w="567" w:type="dxa"/>
          </w:tcPr>
          <w:p w14:paraId="348C775A" w14:textId="77777777" w:rsidR="00736B51" w:rsidRDefault="00736B51" w:rsidP="00DA3296">
            <w:pPr>
              <w:pStyle w:val="Info"/>
            </w:pPr>
          </w:p>
        </w:tc>
        <w:tc>
          <w:tcPr>
            <w:tcW w:w="8674" w:type="dxa"/>
            <w:gridSpan w:val="2"/>
          </w:tcPr>
          <w:p w14:paraId="0BCB748A" w14:textId="77777777" w:rsidR="00736B51" w:rsidRDefault="00736B51" w:rsidP="00DA3296">
            <w:pPr>
              <w:pStyle w:val="Info"/>
            </w:pPr>
            <w:proofErr w:type="gramStart"/>
            <w:r>
              <w:t>fin</w:t>
            </w:r>
            <w:proofErr w:type="gramEnd"/>
            <w:r>
              <w:t xml:space="preserve"> si</w:t>
            </w:r>
          </w:p>
        </w:tc>
      </w:tr>
      <w:tr w:rsidR="00736B51" w14:paraId="093C07FE" w14:textId="77777777" w:rsidTr="00853EC9">
        <w:tc>
          <w:tcPr>
            <w:tcW w:w="563" w:type="dxa"/>
            <w:vAlign w:val="center"/>
          </w:tcPr>
          <w:p w14:paraId="70E0E2C0" w14:textId="71E07B4E" w:rsidR="00736B51" w:rsidRDefault="00443C39" w:rsidP="00DA3296">
            <w:pPr>
              <w:pStyle w:val="InfoLigne"/>
            </w:pPr>
            <w:r>
              <w:t>9</w:t>
            </w:r>
          </w:p>
        </w:tc>
        <w:tc>
          <w:tcPr>
            <w:tcW w:w="567" w:type="dxa"/>
          </w:tcPr>
          <w:p w14:paraId="7E67DCCD" w14:textId="77777777" w:rsidR="00736B51" w:rsidRDefault="00736B51" w:rsidP="00DA3296">
            <w:pPr>
              <w:pStyle w:val="Info"/>
            </w:pPr>
          </w:p>
        </w:tc>
        <w:tc>
          <w:tcPr>
            <w:tcW w:w="9241" w:type="dxa"/>
            <w:gridSpan w:val="3"/>
          </w:tcPr>
          <w:p w14:paraId="718EAAD1" w14:textId="77777777" w:rsidR="00736B51" w:rsidRDefault="00736B51" w:rsidP="00DA3296">
            <w:pPr>
              <w:pStyle w:val="Info"/>
            </w:pPr>
            <w:proofErr w:type="gramStart"/>
            <w:r>
              <w:t>fin</w:t>
            </w:r>
            <w:proofErr w:type="gramEnd"/>
            <w:r>
              <w:t xml:space="preserve"> pour</w:t>
            </w:r>
          </w:p>
        </w:tc>
      </w:tr>
      <w:tr w:rsidR="00736B51" w14:paraId="6F421149" w14:textId="77777777" w:rsidTr="00853EC9">
        <w:tc>
          <w:tcPr>
            <w:tcW w:w="563" w:type="dxa"/>
            <w:vAlign w:val="center"/>
          </w:tcPr>
          <w:p w14:paraId="5F0B5CAF" w14:textId="265C99F1" w:rsidR="00736B51" w:rsidRDefault="00443C39" w:rsidP="00DA3296">
            <w:pPr>
              <w:pStyle w:val="InfoLigne"/>
            </w:pPr>
            <w:r>
              <w:t>10</w:t>
            </w:r>
          </w:p>
        </w:tc>
        <w:tc>
          <w:tcPr>
            <w:tcW w:w="9808" w:type="dxa"/>
            <w:gridSpan w:val="4"/>
          </w:tcPr>
          <w:p w14:paraId="51EF955E" w14:textId="77777777" w:rsidR="00736B51" w:rsidRDefault="00736B51" w:rsidP="00DA3296">
            <w:pPr>
              <w:pStyle w:val="Info"/>
            </w:pPr>
            <w:proofErr w:type="gramStart"/>
            <w:r>
              <w:t>fin</w:t>
            </w:r>
            <w:proofErr w:type="gramEnd"/>
            <w:r>
              <w:t xml:space="preserve"> tant que</w:t>
            </w:r>
          </w:p>
        </w:tc>
      </w:tr>
    </w:tbl>
    <w:p w14:paraId="549E0B10" w14:textId="77777777" w:rsidR="009F356B" w:rsidRDefault="004932D7" w:rsidP="004932D7">
      <w:pPr>
        <w:pStyle w:val="Titre2"/>
      </w:pPr>
      <w:r>
        <w:t>Tri à bulles</w:t>
      </w:r>
    </w:p>
    <w:p w14:paraId="4E1B543B" w14:textId="77777777" w:rsidR="004932D7" w:rsidRPr="004932D7" w:rsidRDefault="004932D7" w:rsidP="004932D7">
      <w:pPr>
        <w:pStyle w:val="QUESTION-TDTP"/>
      </w:pPr>
      <w:r>
        <w:t xml:space="preserve">Ecrire une fonction </w:t>
      </w:r>
      <w:proofErr w:type="spellStart"/>
      <w:r w:rsidRPr="004932D7">
        <w:rPr>
          <w:rStyle w:val="InfoCar"/>
        </w:rPr>
        <w:t>triAbulles</w:t>
      </w:r>
      <w:proofErr w:type="spellEnd"/>
      <w:r>
        <w:t xml:space="preserve"> qui prend en argument une liste d'entiers </w:t>
      </w:r>
      <w:r w:rsidRPr="004932D7">
        <w:rPr>
          <w:rStyle w:val="InfoCar"/>
        </w:rPr>
        <w:t>L</w:t>
      </w:r>
      <w:r>
        <w:t xml:space="preserve"> et qui renvoie cette même liste triée par la méthode du tri à bulles.</w:t>
      </w:r>
    </w:p>
    <w:p w14:paraId="097B3919" w14:textId="77777777" w:rsidR="009F356B" w:rsidRDefault="004932D7" w:rsidP="004932D7">
      <w:pPr>
        <w:pStyle w:val="Titre2"/>
      </w:pPr>
      <w:r>
        <w:t>Complexité du tri à bulles</w:t>
      </w:r>
    </w:p>
    <w:p w14:paraId="574A2981" w14:textId="77777777" w:rsidR="004932D7" w:rsidRDefault="004932D7" w:rsidP="004932D7">
      <w:pPr>
        <w:pStyle w:val="QUESTION-TDTP"/>
      </w:pPr>
      <w:r>
        <w:t xml:space="preserve">Modifier la fonction </w:t>
      </w:r>
      <w:proofErr w:type="spellStart"/>
      <w:r w:rsidRPr="009F356B">
        <w:rPr>
          <w:rStyle w:val="InfoCar"/>
        </w:rPr>
        <w:t>tri</w:t>
      </w:r>
      <w:r>
        <w:rPr>
          <w:rStyle w:val="InfoCar"/>
        </w:rPr>
        <w:t>Abulles</w:t>
      </w:r>
      <w:proofErr w:type="spellEnd"/>
      <w:r w:rsidRPr="004932D7">
        <w:t xml:space="preserve"> p</w:t>
      </w:r>
      <w:r>
        <w:t>our qu’elle renvoie également le temps nécessaire et le nombre de comparaisons pour effectuer le tri.</w:t>
      </w:r>
    </w:p>
    <w:p w14:paraId="53272742" w14:textId="5903BCE2" w:rsidR="004932D7" w:rsidRDefault="004932D7" w:rsidP="004932D7">
      <w:pPr>
        <w:pStyle w:val="QUESTION-TDTP"/>
      </w:pPr>
      <w:r>
        <w:t xml:space="preserve"> Modifier le script de la question 18 pour que celui-ci trace sur le même graphe l’évolution du temps d’exécution des 4 méthodes de tri en fonction de la longueur </w:t>
      </w:r>
      <w:r w:rsidRPr="009F356B">
        <w:rPr>
          <w:rStyle w:val="InfoCar"/>
        </w:rPr>
        <w:t>n</w:t>
      </w:r>
      <w:r>
        <w:t xml:space="preserve"> de la liste à trier. Que peut-on dire des complexités des </w:t>
      </w:r>
      <w:r w:rsidR="00853EC9">
        <w:t>quatre</w:t>
      </w:r>
      <w:r>
        <w:t xml:space="preserve"> méthodes.</w:t>
      </w:r>
    </w:p>
    <w:p w14:paraId="7F721C10" w14:textId="77777777" w:rsidR="00853EC9" w:rsidRPr="00853EC9" w:rsidRDefault="00853EC9" w:rsidP="00853EC9"/>
    <w:p w14:paraId="2019F050" w14:textId="77777777" w:rsidR="004932D7" w:rsidRPr="004932D7" w:rsidRDefault="004932D7" w:rsidP="004932D7"/>
    <w:sectPr w:rsidR="004932D7" w:rsidRPr="004932D7" w:rsidSect="008D7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DF6AC" w14:textId="77777777" w:rsidR="0002064A" w:rsidRDefault="0002064A" w:rsidP="00E034D4">
      <w:r>
        <w:separator/>
      </w:r>
    </w:p>
  </w:endnote>
  <w:endnote w:type="continuationSeparator" w:id="0">
    <w:p w14:paraId="71FD9ACD" w14:textId="77777777" w:rsidR="0002064A" w:rsidRDefault="0002064A" w:rsidP="00E0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Classical Serif">
    <w:altName w:val="Cambria Math"/>
    <w:charset w:val="00"/>
    <w:family w:val="auto"/>
    <w:pitch w:val="variable"/>
    <w:sig w:usb0="E10002FF" w:usb1="5201E1EB" w:usb2="00020004" w:usb3="00000000" w:csb0="000001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Cambria Math"/>
    <w:charset w:val="00"/>
    <w:family w:val="auto"/>
    <w:pitch w:val="variable"/>
    <w:sig w:usb0="E10002FF" w:usb1="5201E1EB" w:usb2="00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10 BT">
    <w:panose1 w:val="020705090305050204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F0D3" w14:textId="77777777" w:rsidR="00773383" w:rsidRDefault="002246AE" w:rsidP="008D7C04">
    <w:pPr>
      <w:pStyle w:val="PiedPageTDTP"/>
    </w:pPr>
    <w:r>
      <w:t xml:space="preserve">Lycée </w:t>
    </w:r>
    <w:r w:rsidR="00251825">
      <w:t>Dumont d'Urville</w:t>
    </w:r>
    <w:r w:rsidR="008D7C04">
      <w:tab/>
    </w:r>
    <w:r w:rsidR="008D7C04" w:rsidRPr="00B14C08">
      <w:t xml:space="preserve">Page </w:t>
    </w:r>
    <w:r w:rsidR="008D7C04" w:rsidRPr="00B14C08">
      <w:fldChar w:fldCharType="begin"/>
    </w:r>
    <w:r w:rsidR="008D7C04" w:rsidRPr="00B14C08">
      <w:instrText>PAGE  \* Arabic  \* MERGEFORMAT</w:instrText>
    </w:r>
    <w:r w:rsidR="008D7C04" w:rsidRPr="00B14C08">
      <w:fldChar w:fldCharType="separate"/>
    </w:r>
    <w:r w:rsidR="00500378">
      <w:rPr>
        <w:noProof/>
      </w:rPr>
      <w:t>2</w:t>
    </w:r>
    <w:r w:rsidR="008D7C04" w:rsidRPr="00B14C08">
      <w:fldChar w:fldCharType="end"/>
    </w:r>
    <w:r w:rsidR="008D7C04" w:rsidRPr="00B14C08">
      <w:t xml:space="preserve"> sur </w:t>
    </w:r>
    <w:r w:rsidR="00C72DF0">
      <w:rPr>
        <w:noProof/>
      </w:rPr>
      <w:fldChar w:fldCharType="begin"/>
    </w:r>
    <w:r w:rsidR="00C72DF0">
      <w:rPr>
        <w:noProof/>
      </w:rPr>
      <w:instrText>NUMPAGES  \* Arabic  \* MERGEFORMAT</w:instrText>
    </w:r>
    <w:r w:rsidR="00C72DF0">
      <w:rPr>
        <w:noProof/>
      </w:rPr>
      <w:fldChar w:fldCharType="separate"/>
    </w:r>
    <w:r w:rsidR="00500378">
      <w:rPr>
        <w:noProof/>
      </w:rPr>
      <w:t>3</w:t>
    </w:r>
    <w:r w:rsidR="00C72DF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114C6" w14:textId="77777777" w:rsidR="00F032D8" w:rsidRDefault="00F032D8" w:rsidP="00F032D8">
    <w:pPr>
      <w:pStyle w:val="PiedPageTDTP"/>
    </w:pPr>
    <w:r>
      <w:tab/>
    </w:r>
    <w:r w:rsidRPr="00B14C08">
      <w:t xml:space="preserve">Page </w:t>
    </w:r>
    <w:r w:rsidRPr="00B14C08">
      <w:fldChar w:fldCharType="begin"/>
    </w:r>
    <w:r w:rsidRPr="00B14C08">
      <w:instrText>PAGE  \* Arabic  \* MERGEFORMAT</w:instrText>
    </w:r>
    <w:r w:rsidRPr="00B14C08">
      <w:fldChar w:fldCharType="separate"/>
    </w:r>
    <w:r w:rsidR="00500378">
      <w:rPr>
        <w:noProof/>
      </w:rPr>
      <w:t>3</w:t>
    </w:r>
    <w:r w:rsidRPr="00B14C08">
      <w:fldChar w:fldCharType="end"/>
    </w:r>
    <w:r w:rsidRPr="00B14C08">
      <w:t xml:space="preserve"> sur </w:t>
    </w:r>
    <w:r w:rsidR="0002064A">
      <w:fldChar w:fldCharType="begin"/>
    </w:r>
    <w:r w:rsidR="0002064A">
      <w:instrText>NUMPAGES  \* Arabic  \* MERGEFORMAT</w:instrText>
    </w:r>
    <w:r w:rsidR="0002064A">
      <w:fldChar w:fldCharType="separate"/>
    </w:r>
    <w:r w:rsidR="00500378">
      <w:rPr>
        <w:noProof/>
      </w:rPr>
      <w:t>3</w:t>
    </w:r>
    <w:r w:rsidR="0002064A">
      <w:rPr>
        <w:noProof/>
      </w:rPr>
      <w:fldChar w:fldCharType="end"/>
    </w:r>
    <w:r>
      <w:tab/>
    </w:r>
    <w:r w:rsidR="006B5B9E">
      <w:tab/>
    </w:r>
    <w:r w:rsidR="002246AE">
      <w:t xml:space="preserve">Lycée </w:t>
    </w:r>
    <w:r w:rsidR="00251825">
      <w:rPr>
        <w:noProof/>
        <w:lang w:eastAsia="fr-FR"/>
      </w:rPr>
      <w:t>Dumont d'Urville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C30A3" w14:textId="63037979" w:rsidR="00E333FA" w:rsidRDefault="004B116B" w:rsidP="00B8516A">
    <w:pPr>
      <w:pStyle w:val="PiedPageTDTP"/>
    </w:pPr>
    <w:r>
      <w:t xml:space="preserve">Version </w:t>
    </w:r>
    <w:r>
      <w:fldChar w:fldCharType="begin"/>
    </w:r>
    <w:r>
      <w:instrText xml:space="preserve"> TIME \@ "d MMMM yyyy" </w:instrText>
    </w:r>
    <w:r>
      <w:fldChar w:fldCharType="separate"/>
    </w:r>
    <w:r w:rsidR="007D4804">
      <w:rPr>
        <w:noProof/>
      </w:rPr>
      <w:t>12 janvier 2021</w:t>
    </w:r>
    <w:r>
      <w:fldChar w:fldCharType="end"/>
    </w:r>
    <w:r w:rsidR="00B14C08">
      <w:tab/>
    </w:r>
    <w:r w:rsidR="00B14C08" w:rsidRPr="00B14C08">
      <w:t xml:space="preserve">Page </w:t>
    </w:r>
    <w:r w:rsidR="00B14C08" w:rsidRPr="00B14C08">
      <w:fldChar w:fldCharType="begin"/>
    </w:r>
    <w:r w:rsidR="00B14C08" w:rsidRPr="00B14C08">
      <w:instrText>PAGE  \* Arabic  \* MERGEFORMAT</w:instrText>
    </w:r>
    <w:r w:rsidR="00B14C08" w:rsidRPr="00B14C08">
      <w:fldChar w:fldCharType="separate"/>
    </w:r>
    <w:r w:rsidR="00500378">
      <w:rPr>
        <w:noProof/>
      </w:rPr>
      <w:t>1</w:t>
    </w:r>
    <w:r w:rsidR="00B14C08" w:rsidRPr="00B14C08">
      <w:fldChar w:fldCharType="end"/>
    </w:r>
    <w:r w:rsidR="00B14C08" w:rsidRPr="00B14C08">
      <w:t xml:space="preserve"> sur </w:t>
    </w:r>
    <w:r w:rsidR="0002064A">
      <w:fldChar w:fldCharType="begin"/>
    </w:r>
    <w:r w:rsidR="0002064A">
      <w:instrText>NUMPAGES  \* Arabic  \* MERGEFORMAT</w:instrText>
    </w:r>
    <w:r w:rsidR="0002064A">
      <w:fldChar w:fldCharType="separate"/>
    </w:r>
    <w:r w:rsidR="00500378">
      <w:rPr>
        <w:noProof/>
      </w:rPr>
      <w:t>3</w:t>
    </w:r>
    <w:r w:rsidR="0002064A">
      <w:rPr>
        <w:noProof/>
      </w:rPr>
      <w:fldChar w:fldCharType="end"/>
    </w:r>
    <w:r w:rsidR="00E333FA">
      <w:rPr>
        <w:noProof/>
      </w:rPr>
      <w:tab/>
    </w:r>
    <w:r w:rsidR="00E333FA">
      <w:rPr>
        <w:noProof/>
      </w:rPr>
      <w:tab/>
    </w:r>
    <w:hyperlink r:id="rId1" w:history="1">
      <w:r w:rsidR="007D4804" w:rsidRPr="006F5167">
        <w:rPr>
          <w:rStyle w:val="Lienhypertexte"/>
          <w:noProof/>
        </w:rPr>
        <w:t>francois.jouaux@ac-normandie.</w:t>
      </w:r>
    </w:hyperlink>
    <w:r w:rsidR="00A46027">
      <w:rPr>
        <w:rStyle w:val="Lienhypertexte"/>
        <w:noProof/>
      </w:rPr>
      <w:t>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0AE8" w14:textId="77777777" w:rsidR="0002064A" w:rsidRDefault="0002064A" w:rsidP="00E034D4">
      <w:r>
        <w:separator/>
      </w:r>
    </w:p>
  </w:footnote>
  <w:footnote w:type="continuationSeparator" w:id="0">
    <w:p w14:paraId="68D660F2" w14:textId="77777777" w:rsidR="0002064A" w:rsidRDefault="0002064A" w:rsidP="00E0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DA22F" w14:textId="73CE36AF" w:rsidR="00773383" w:rsidRDefault="008D7C04" w:rsidP="008D7C04">
    <w:pPr>
      <w:pStyle w:val="EnTteTDPaysage"/>
    </w:pPr>
    <w:r>
      <w:t xml:space="preserve">Sciences Industrielles pour l'Ingénieur : </w:t>
    </w:r>
    <w:r w:rsidR="0002064A">
      <w:fldChar w:fldCharType="begin"/>
    </w:r>
    <w:r w:rsidR="0002064A">
      <w:instrText xml:space="preserve"> FILENAME   \* MERGEFORMAT </w:instrText>
    </w:r>
    <w:r w:rsidR="0002064A">
      <w:fldChar w:fldCharType="separate"/>
    </w:r>
    <w:r w:rsidR="007D4804">
      <w:rPr>
        <w:noProof/>
      </w:rPr>
      <w:t>TP Tris.docx</w:t>
    </w:r>
    <w:r w:rsidR="0002064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4F621" w14:textId="6C49EC2E" w:rsidR="00B8516A" w:rsidRDefault="00F76AFD" w:rsidP="00F76AFD">
    <w:pPr>
      <w:pStyle w:val="EnTte2TDTP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4"/>
      <w:gridCol w:w="8220"/>
    </w:tblGrid>
    <w:tr w:rsidR="00445163" w14:paraId="2A1E24FB" w14:textId="77777777" w:rsidTr="00AE1444">
      <w:trPr>
        <w:jc w:val="center"/>
      </w:trPr>
      <w:tc>
        <w:tcPr>
          <w:tcW w:w="1984" w:type="dxa"/>
          <w:vAlign w:val="center"/>
        </w:tcPr>
        <w:p w14:paraId="46284ED8" w14:textId="77777777" w:rsidR="00445163" w:rsidRDefault="00E862E7" w:rsidP="00445163">
          <w:pPr>
            <w:pStyle w:val="Centr10"/>
          </w:pPr>
          <w:r>
            <w:rPr>
              <w:noProof/>
              <w:lang w:eastAsia="fr-FR"/>
            </w:rPr>
            <w:drawing>
              <wp:inline distT="0" distB="0" distL="0" distR="0" wp14:anchorId="69BF299E" wp14:editId="65AC823A">
                <wp:extent cx="981341" cy="972000"/>
                <wp:effectExtent l="0" t="0" r="0" b="0"/>
                <wp:docPr id="1" name="Image 1" descr="C:\Users\jouaux\Dropbox\CPGE - PTSI - PT - 2014-2015\logo pt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ouaux\Dropbox\CPGE - PTSI - PT - 2014-2015\logo pt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341" cy="9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0" w:type="dxa"/>
          <w:vAlign w:val="center"/>
        </w:tcPr>
        <w:p w14:paraId="1365992E" w14:textId="77777777" w:rsidR="00445163" w:rsidRDefault="00445163" w:rsidP="00445163">
          <w:pPr>
            <w:pStyle w:val="CentrGras14"/>
          </w:pPr>
          <w:r>
            <w:t>Lycée Polyvalent Régional Dumont d'Urville</w:t>
          </w:r>
        </w:p>
        <w:p w14:paraId="3BB2229F" w14:textId="77777777" w:rsidR="00445163" w:rsidRDefault="00445163" w:rsidP="00445163">
          <w:pPr>
            <w:pStyle w:val="CentrMajuscule"/>
          </w:pPr>
          <w:r w:rsidRPr="00445163">
            <w:t>Classes</w:t>
          </w:r>
          <w:r>
            <w:t xml:space="preserve"> Préparatoires PTSI / PT</w:t>
          </w:r>
          <w:r w:rsidR="003045B9">
            <w:t xml:space="preserve"> et ATS</w:t>
          </w:r>
        </w:p>
        <w:p w14:paraId="3BE70E58" w14:textId="0832850D" w:rsidR="004B116B" w:rsidRDefault="007D4804" w:rsidP="004B116B">
          <w:pPr>
            <w:pStyle w:val="Centr10"/>
          </w:pPr>
          <w:r>
            <w:t>Informatique Pour Tous</w:t>
          </w:r>
        </w:p>
      </w:tc>
    </w:tr>
  </w:tbl>
  <w:p w14:paraId="617D70F2" w14:textId="77777777" w:rsidR="00B8516A" w:rsidRDefault="00B8516A" w:rsidP="00352E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A57A7"/>
    <w:multiLevelType w:val="multilevel"/>
    <w:tmpl w:val="68A2877A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upperLetter"/>
      <w:lvlRestart w:val="0"/>
      <w:pStyle w:val="PartieTDTP"/>
      <w:suff w:val="space"/>
      <w:lvlText w:val="Partie %2 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Restart w:val="0"/>
      <w:suff w:val="space"/>
      <w:lvlText w:val="Question 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D8007A"/>
    <w:multiLevelType w:val="hybridMultilevel"/>
    <w:tmpl w:val="08563F36"/>
    <w:lvl w:ilvl="0" w:tplc="06F2ADCC">
      <w:start w:val="1"/>
      <w:numFmt w:val="decimal"/>
      <w:pStyle w:val="SousTitreDbutTDTP"/>
      <w:lvlText w:val="%1."/>
      <w:lvlJc w:val="left"/>
      <w:pPr>
        <w:ind w:left="717" w:hanging="360"/>
      </w:pPr>
      <w:rPr>
        <w:rFonts w:ascii="CMU Classical Serif" w:hAnsi="CMU Classical Serif" w:hint="default"/>
        <w:b/>
        <w:i/>
        <w:caps w:val="0"/>
        <w:strike w:val="0"/>
        <w:dstrike w:val="0"/>
        <w:vanish w:val="0"/>
        <w:sz w:val="20"/>
        <w:u w:val="singl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12C"/>
    <w:multiLevelType w:val="hybridMultilevel"/>
    <w:tmpl w:val="15F812F8"/>
    <w:lvl w:ilvl="0" w:tplc="D2BE6A06">
      <w:start w:val="1"/>
      <w:numFmt w:val="bullet"/>
      <w:pStyle w:val="ListepucesTD"/>
      <w:lvlText w:val=""/>
      <w:lvlJc w:val="left"/>
      <w:pPr>
        <w:ind w:left="1068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544761"/>
    <w:multiLevelType w:val="multilevel"/>
    <w:tmpl w:val="678E19B8"/>
    <w:lvl w:ilvl="0">
      <w:start w:val="1"/>
      <w:numFmt w:val="upperLetter"/>
      <w:pStyle w:val="Titre1"/>
      <w:suff w:val="space"/>
      <w:lvlText w:val="Partie %1 :"/>
      <w:lvlJc w:val="left"/>
      <w:pPr>
        <w:ind w:left="360" w:hanging="360"/>
      </w:pPr>
      <w:rPr>
        <w:rFonts w:ascii="CMU Serif" w:hAnsi="CMU Serif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Titre2"/>
      <w:suff w:val="space"/>
      <w:lvlText w:val="%1%2"/>
      <w:lvlJc w:val="left"/>
      <w:pPr>
        <w:ind w:left="720" w:hanging="360"/>
      </w:pPr>
      <w:rPr>
        <w:rFonts w:ascii="CMU Serif" w:hAnsi="CMU Serif" w:hint="default"/>
        <w:b/>
        <w:i/>
        <w:caps w:val="0"/>
        <w:strike w:val="0"/>
        <w:dstrike w:val="0"/>
        <w:vanish w:val="0"/>
        <w:sz w:val="26"/>
        <w:u w:val="none"/>
        <w:vertAlign w:val="baseline"/>
      </w:rPr>
    </w:lvl>
    <w:lvl w:ilvl="2">
      <w:start w:val="1"/>
      <w:numFmt w:val="decimal"/>
      <w:pStyle w:val="Titre3"/>
      <w:suff w:val="space"/>
      <w:lvlText w:val="%1%2.%3"/>
      <w:lvlJc w:val="left"/>
      <w:pPr>
        <w:ind w:left="1080" w:hanging="360"/>
      </w:pPr>
      <w:rPr>
        <w:rFonts w:ascii="CMU Serif" w:hAnsi="CMU Serif" w:hint="default"/>
        <w:b w:val="0"/>
        <w:i w:val="0"/>
        <w:caps w:val="0"/>
        <w:strike w:val="0"/>
        <w:dstrike w:val="0"/>
        <w:vanish w:val="0"/>
        <w:sz w:val="22"/>
        <w:u w:val="none" w:color="000000" w:themeColor="text1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9D4070"/>
    <w:multiLevelType w:val="hybridMultilevel"/>
    <w:tmpl w:val="7EEA791E"/>
    <w:lvl w:ilvl="0" w:tplc="42D09A1A">
      <w:start w:val="1"/>
      <w:numFmt w:val="decimal"/>
      <w:pStyle w:val="QUESTION-TDTP"/>
      <w:lvlText w:val="Question %1 :"/>
      <w:lvlJc w:val="left"/>
      <w:pPr>
        <w:ind w:left="720" w:hanging="360"/>
      </w:pPr>
      <w:rPr>
        <w:rFonts w:ascii="CMU Serif" w:hAnsi="CMU Serif" w:hint="default"/>
        <w:b/>
        <w:i/>
        <w:caps w:val="0"/>
        <w:strike w:val="0"/>
        <w:dstrike w:val="0"/>
        <w:vanish w:val="0"/>
        <w:sz w:val="2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3B3D"/>
    <w:multiLevelType w:val="hybridMultilevel"/>
    <w:tmpl w:val="708E8800"/>
    <w:lvl w:ilvl="0" w:tplc="08563C2A">
      <w:start w:val="1"/>
      <w:numFmt w:val="upperLetter"/>
      <w:lvlText w:val="Partie %1 :"/>
      <w:lvlJc w:val="left"/>
      <w:pPr>
        <w:ind w:left="720" w:hanging="360"/>
      </w:pPr>
      <w:rPr>
        <w:rFonts w:ascii="CMU Serif" w:hAnsi="CMU Serif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4"/>
  </w:num>
  <w:num w:numId="14">
    <w:abstractNumId w:val="3"/>
  </w:num>
  <w:num w:numId="15">
    <w:abstractNumId w:val="2"/>
  </w:num>
  <w:num w:numId="16">
    <w:abstractNumId w:val="4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2"/>
  </w:num>
  <w:num w:numId="22">
    <w:abstractNumId w:val="3"/>
  </w:num>
  <w:num w:numId="23">
    <w:abstractNumId w:val="3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FE"/>
    <w:rsid w:val="0002064A"/>
    <w:rsid w:val="00025DB7"/>
    <w:rsid w:val="0005427D"/>
    <w:rsid w:val="0006594E"/>
    <w:rsid w:val="00075DAA"/>
    <w:rsid w:val="000962AD"/>
    <w:rsid w:val="000A07B3"/>
    <w:rsid w:val="000A38F8"/>
    <w:rsid w:val="000B0C66"/>
    <w:rsid w:val="000B35F8"/>
    <w:rsid w:val="000B74BE"/>
    <w:rsid w:val="000D56DF"/>
    <w:rsid w:val="00156F46"/>
    <w:rsid w:val="00165CAD"/>
    <w:rsid w:val="00171AF6"/>
    <w:rsid w:val="001950B2"/>
    <w:rsid w:val="001A0700"/>
    <w:rsid w:val="001A79EC"/>
    <w:rsid w:val="001C10E0"/>
    <w:rsid w:val="001C595E"/>
    <w:rsid w:val="001D02DF"/>
    <w:rsid w:val="001F389D"/>
    <w:rsid w:val="00200253"/>
    <w:rsid w:val="00210E9A"/>
    <w:rsid w:val="002246AE"/>
    <w:rsid w:val="00251825"/>
    <w:rsid w:val="0026746B"/>
    <w:rsid w:val="00272F65"/>
    <w:rsid w:val="002A633A"/>
    <w:rsid w:val="002A6E59"/>
    <w:rsid w:val="002D3A0B"/>
    <w:rsid w:val="002E4829"/>
    <w:rsid w:val="003045B9"/>
    <w:rsid w:val="00306A90"/>
    <w:rsid w:val="00314E9B"/>
    <w:rsid w:val="00315CBB"/>
    <w:rsid w:val="00330B85"/>
    <w:rsid w:val="003341C1"/>
    <w:rsid w:val="003345FE"/>
    <w:rsid w:val="00336EA3"/>
    <w:rsid w:val="00352EBF"/>
    <w:rsid w:val="003638FC"/>
    <w:rsid w:val="00366CA0"/>
    <w:rsid w:val="00385AAB"/>
    <w:rsid w:val="00396C00"/>
    <w:rsid w:val="003A1FC8"/>
    <w:rsid w:val="003C6550"/>
    <w:rsid w:val="003C73D2"/>
    <w:rsid w:val="003D4D66"/>
    <w:rsid w:val="003D76A8"/>
    <w:rsid w:val="003E5B9A"/>
    <w:rsid w:val="003F3025"/>
    <w:rsid w:val="00406D6F"/>
    <w:rsid w:val="0041438F"/>
    <w:rsid w:val="00425439"/>
    <w:rsid w:val="00426888"/>
    <w:rsid w:val="00430BD1"/>
    <w:rsid w:val="00436014"/>
    <w:rsid w:val="0043774F"/>
    <w:rsid w:val="00443441"/>
    <w:rsid w:val="00443C39"/>
    <w:rsid w:val="00445163"/>
    <w:rsid w:val="00460AB3"/>
    <w:rsid w:val="00465DA2"/>
    <w:rsid w:val="00470280"/>
    <w:rsid w:val="004932D7"/>
    <w:rsid w:val="004B0387"/>
    <w:rsid w:val="004B116B"/>
    <w:rsid w:val="004D6C64"/>
    <w:rsid w:val="004E0DDA"/>
    <w:rsid w:val="004E5829"/>
    <w:rsid w:val="004E7FCE"/>
    <w:rsid w:val="004F4785"/>
    <w:rsid w:val="004F5E0A"/>
    <w:rsid w:val="00500378"/>
    <w:rsid w:val="005049DA"/>
    <w:rsid w:val="0050562A"/>
    <w:rsid w:val="00520492"/>
    <w:rsid w:val="00527C6B"/>
    <w:rsid w:val="00531574"/>
    <w:rsid w:val="00534F6F"/>
    <w:rsid w:val="005406B5"/>
    <w:rsid w:val="00553DBA"/>
    <w:rsid w:val="005564EB"/>
    <w:rsid w:val="00557926"/>
    <w:rsid w:val="005C0378"/>
    <w:rsid w:val="005C5141"/>
    <w:rsid w:val="005E3904"/>
    <w:rsid w:val="005E539F"/>
    <w:rsid w:val="005F5CFF"/>
    <w:rsid w:val="00603011"/>
    <w:rsid w:val="00624B0B"/>
    <w:rsid w:val="006310EF"/>
    <w:rsid w:val="00641AB5"/>
    <w:rsid w:val="006523D0"/>
    <w:rsid w:val="00656D41"/>
    <w:rsid w:val="00664B6D"/>
    <w:rsid w:val="00667EE7"/>
    <w:rsid w:val="00671C3A"/>
    <w:rsid w:val="00683D6D"/>
    <w:rsid w:val="00691F6A"/>
    <w:rsid w:val="006A08EF"/>
    <w:rsid w:val="006A53BE"/>
    <w:rsid w:val="006B5B9E"/>
    <w:rsid w:val="006C2DD7"/>
    <w:rsid w:val="006C726A"/>
    <w:rsid w:val="006E59B2"/>
    <w:rsid w:val="006F72CE"/>
    <w:rsid w:val="007032F3"/>
    <w:rsid w:val="00705CB5"/>
    <w:rsid w:val="007312BB"/>
    <w:rsid w:val="00736B51"/>
    <w:rsid w:val="00737F1C"/>
    <w:rsid w:val="00743954"/>
    <w:rsid w:val="00772F74"/>
    <w:rsid w:val="00773383"/>
    <w:rsid w:val="007A1983"/>
    <w:rsid w:val="007B7B5F"/>
    <w:rsid w:val="007C4AEF"/>
    <w:rsid w:val="007D4804"/>
    <w:rsid w:val="007E33B3"/>
    <w:rsid w:val="007E3931"/>
    <w:rsid w:val="007F7001"/>
    <w:rsid w:val="007F7807"/>
    <w:rsid w:val="008125EA"/>
    <w:rsid w:val="00823AD1"/>
    <w:rsid w:val="00831ADB"/>
    <w:rsid w:val="00853EC9"/>
    <w:rsid w:val="008648C5"/>
    <w:rsid w:val="00885CE5"/>
    <w:rsid w:val="00891F49"/>
    <w:rsid w:val="008B6145"/>
    <w:rsid w:val="008B6D7F"/>
    <w:rsid w:val="008C0B61"/>
    <w:rsid w:val="008C54A5"/>
    <w:rsid w:val="008D47C1"/>
    <w:rsid w:val="008D7C04"/>
    <w:rsid w:val="00900BD0"/>
    <w:rsid w:val="0091089D"/>
    <w:rsid w:val="00946605"/>
    <w:rsid w:val="00950ABB"/>
    <w:rsid w:val="00956BDC"/>
    <w:rsid w:val="00963AF1"/>
    <w:rsid w:val="00980F07"/>
    <w:rsid w:val="009A0AF8"/>
    <w:rsid w:val="009A2CD2"/>
    <w:rsid w:val="009D0C84"/>
    <w:rsid w:val="009E4B54"/>
    <w:rsid w:val="009E6129"/>
    <w:rsid w:val="009F356B"/>
    <w:rsid w:val="009F5C80"/>
    <w:rsid w:val="00A028A1"/>
    <w:rsid w:val="00A267E5"/>
    <w:rsid w:val="00A46027"/>
    <w:rsid w:val="00A53FA7"/>
    <w:rsid w:val="00A603A2"/>
    <w:rsid w:val="00A65492"/>
    <w:rsid w:val="00A73271"/>
    <w:rsid w:val="00A80427"/>
    <w:rsid w:val="00A91EA6"/>
    <w:rsid w:val="00AB0FF8"/>
    <w:rsid w:val="00AB1FFC"/>
    <w:rsid w:val="00AC0703"/>
    <w:rsid w:val="00AE1444"/>
    <w:rsid w:val="00AE27FC"/>
    <w:rsid w:val="00AE3503"/>
    <w:rsid w:val="00AF62ED"/>
    <w:rsid w:val="00AF6398"/>
    <w:rsid w:val="00B003B2"/>
    <w:rsid w:val="00B068C0"/>
    <w:rsid w:val="00B14C08"/>
    <w:rsid w:val="00B276CF"/>
    <w:rsid w:val="00B61E16"/>
    <w:rsid w:val="00B8516A"/>
    <w:rsid w:val="00B8589D"/>
    <w:rsid w:val="00B9048B"/>
    <w:rsid w:val="00BA7BB6"/>
    <w:rsid w:val="00BC2C42"/>
    <w:rsid w:val="00BD7338"/>
    <w:rsid w:val="00BE6054"/>
    <w:rsid w:val="00C1108C"/>
    <w:rsid w:val="00C16B5D"/>
    <w:rsid w:val="00C56497"/>
    <w:rsid w:val="00C5729C"/>
    <w:rsid w:val="00C60982"/>
    <w:rsid w:val="00C72DF0"/>
    <w:rsid w:val="00C7738B"/>
    <w:rsid w:val="00CD47ED"/>
    <w:rsid w:val="00CE25B9"/>
    <w:rsid w:val="00CE596B"/>
    <w:rsid w:val="00CF7980"/>
    <w:rsid w:val="00D04E13"/>
    <w:rsid w:val="00D412AC"/>
    <w:rsid w:val="00D733BE"/>
    <w:rsid w:val="00D90972"/>
    <w:rsid w:val="00DA1489"/>
    <w:rsid w:val="00DA3296"/>
    <w:rsid w:val="00DA63B4"/>
    <w:rsid w:val="00DB0799"/>
    <w:rsid w:val="00DB5296"/>
    <w:rsid w:val="00DB64D9"/>
    <w:rsid w:val="00DB6DB4"/>
    <w:rsid w:val="00DE1894"/>
    <w:rsid w:val="00DF492B"/>
    <w:rsid w:val="00E034D4"/>
    <w:rsid w:val="00E07C3D"/>
    <w:rsid w:val="00E16B67"/>
    <w:rsid w:val="00E2506A"/>
    <w:rsid w:val="00E31D74"/>
    <w:rsid w:val="00E333FA"/>
    <w:rsid w:val="00E3458D"/>
    <w:rsid w:val="00E37785"/>
    <w:rsid w:val="00E51F62"/>
    <w:rsid w:val="00E52AA3"/>
    <w:rsid w:val="00E57F9D"/>
    <w:rsid w:val="00E644EC"/>
    <w:rsid w:val="00E7709F"/>
    <w:rsid w:val="00E82114"/>
    <w:rsid w:val="00E862E7"/>
    <w:rsid w:val="00EA7318"/>
    <w:rsid w:val="00EB00CC"/>
    <w:rsid w:val="00EC1741"/>
    <w:rsid w:val="00EF74EB"/>
    <w:rsid w:val="00F032D8"/>
    <w:rsid w:val="00F16B77"/>
    <w:rsid w:val="00F26163"/>
    <w:rsid w:val="00F3583A"/>
    <w:rsid w:val="00F36FF6"/>
    <w:rsid w:val="00F76AFD"/>
    <w:rsid w:val="00FA277F"/>
    <w:rsid w:val="00FA30FE"/>
    <w:rsid w:val="00FA7398"/>
    <w:rsid w:val="00FC0DC2"/>
    <w:rsid w:val="00FC4886"/>
    <w:rsid w:val="00FC5F99"/>
    <w:rsid w:val="00F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D689D"/>
  <w15:docId w15:val="{F6DB5F6B-37C0-4C85-AB75-3BF6FB95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9A"/>
    <w:pPr>
      <w:spacing w:after="0" w:line="240" w:lineRule="auto"/>
      <w:contextualSpacing/>
      <w:jc w:val="both"/>
    </w:pPr>
    <w:rPr>
      <w:rFonts w:ascii="Times New Roman" w:hAnsi="Times New Roman"/>
    </w:rPr>
  </w:style>
  <w:style w:type="paragraph" w:styleId="Titre1">
    <w:name w:val="heading 1"/>
    <w:aliases w:val="Titre 1 TDTP"/>
    <w:basedOn w:val="Normal"/>
    <w:next w:val="Normal"/>
    <w:link w:val="Titre1Car"/>
    <w:uiPriority w:val="9"/>
    <w:qFormat/>
    <w:rsid w:val="00EB00CC"/>
    <w:pPr>
      <w:keepNext/>
      <w:keepLines/>
      <w:numPr>
        <w:numId w:val="24"/>
      </w:numPr>
      <w:pBdr>
        <w:top w:val="single" w:sz="4" w:space="1" w:color="auto"/>
        <w:bottom w:val="single" w:sz="4" w:space="1" w:color="auto"/>
      </w:pBdr>
      <w:spacing w:before="120" w:after="240"/>
      <w:outlineLvl w:val="0"/>
    </w:pPr>
    <w:rPr>
      <w:rFonts w:eastAsiaTheme="majorEastAsia" w:cstheme="majorBidi"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 TDTP"/>
    <w:basedOn w:val="Normal"/>
    <w:next w:val="Normal"/>
    <w:link w:val="Titre2Car"/>
    <w:uiPriority w:val="9"/>
    <w:unhideWhenUsed/>
    <w:qFormat/>
    <w:rsid w:val="00EB00CC"/>
    <w:pPr>
      <w:keepNext/>
      <w:keepLines/>
      <w:numPr>
        <w:ilvl w:val="1"/>
        <w:numId w:val="9"/>
      </w:numPr>
      <w:ind w:left="714" w:hanging="35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aliases w:val="Titre 3 TDTP"/>
    <w:basedOn w:val="Normal"/>
    <w:next w:val="Normal"/>
    <w:link w:val="Titre3Car"/>
    <w:uiPriority w:val="9"/>
    <w:unhideWhenUsed/>
    <w:qFormat/>
    <w:rsid w:val="00E644EC"/>
    <w:pPr>
      <w:keepNext/>
      <w:keepLines/>
      <w:numPr>
        <w:ilvl w:val="2"/>
        <w:numId w:val="24"/>
      </w:numPr>
      <w:outlineLvl w:val="2"/>
    </w:pPr>
    <w:rPr>
      <w:rFonts w:eastAsiaTheme="majorEastAsia" w:cstheme="majorBidi"/>
      <w:b/>
      <w:bCs/>
      <w:sz w:val="22"/>
    </w:rPr>
  </w:style>
  <w:style w:type="paragraph" w:styleId="Titre4">
    <w:name w:val="heading 4"/>
    <w:aliases w:val="Titre 4 TDTP"/>
    <w:basedOn w:val="Normal"/>
    <w:next w:val="Normal"/>
    <w:link w:val="Titre4Car"/>
    <w:uiPriority w:val="9"/>
    <w:unhideWhenUsed/>
    <w:qFormat/>
    <w:rsid w:val="00E57F9D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34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4D4"/>
  </w:style>
  <w:style w:type="paragraph" w:styleId="Pieddepage">
    <w:name w:val="footer"/>
    <w:basedOn w:val="Normal"/>
    <w:link w:val="PieddepageCar"/>
    <w:uiPriority w:val="99"/>
    <w:unhideWhenUsed/>
    <w:rsid w:val="00E034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4D4"/>
  </w:style>
  <w:style w:type="table" w:styleId="Grilledutableau">
    <w:name w:val="Table Grid"/>
    <w:basedOn w:val="TableauNormal"/>
    <w:rsid w:val="00E0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34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4D4"/>
    <w:rPr>
      <w:rFonts w:ascii="Tahoma" w:hAnsi="Tahoma" w:cs="Tahoma"/>
      <w:sz w:val="16"/>
      <w:szCs w:val="16"/>
    </w:rPr>
  </w:style>
  <w:style w:type="paragraph" w:customStyle="1" w:styleId="CentrGras14">
    <w:name w:val="CentréGras14"/>
    <w:basedOn w:val="Normal"/>
    <w:link w:val="CentrGras14Car"/>
    <w:qFormat/>
    <w:rsid w:val="003345FE"/>
    <w:pPr>
      <w:jc w:val="center"/>
    </w:pPr>
    <w:rPr>
      <w:b/>
      <w:sz w:val="28"/>
      <w:szCs w:val="24"/>
    </w:rPr>
  </w:style>
  <w:style w:type="paragraph" w:customStyle="1" w:styleId="Centr10">
    <w:name w:val="Centré10"/>
    <w:basedOn w:val="CentrGras14"/>
    <w:link w:val="Centr10Car"/>
    <w:qFormat/>
    <w:rsid w:val="001950B2"/>
    <w:rPr>
      <w:rFonts w:cs="Times New Roman"/>
      <w:b w:val="0"/>
      <w:sz w:val="20"/>
      <w:szCs w:val="20"/>
    </w:rPr>
  </w:style>
  <w:style w:type="character" w:customStyle="1" w:styleId="CentrGras14Car">
    <w:name w:val="CentréGras14 Car"/>
    <w:basedOn w:val="Policepardfaut"/>
    <w:link w:val="CentrGras14"/>
    <w:rsid w:val="003345FE"/>
    <w:rPr>
      <w:rFonts w:ascii="CMU Classical Serif" w:hAnsi="CMU Classical Serif"/>
      <w:b/>
      <w:sz w:val="28"/>
      <w:szCs w:val="24"/>
    </w:rPr>
  </w:style>
  <w:style w:type="paragraph" w:customStyle="1" w:styleId="DroiteGras12">
    <w:name w:val="DroiteGras12"/>
    <w:basedOn w:val="Normal"/>
    <w:link w:val="DroiteGras12Car"/>
    <w:qFormat/>
    <w:rsid w:val="00FC5F99"/>
    <w:pPr>
      <w:jc w:val="center"/>
    </w:pPr>
    <w:rPr>
      <w:rFonts w:ascii="Arial" w:hAnsi="Arial" w:cs="Arial"/>
      <w:b/>
      <w:sz w:val="24"/>
      <w:szCs w:val="24"/>
    </w:rPr>
  </w:style>
  <w:style w:type="character" w:customStyle="1" w:styleId="Centr10Car">
    <w:name w:val="Centré10 Car"/>
    <w:basedOn w:val="CentrGras14Car"/>
    <w:link w:val="Centr10"/>
    <w:rsid w:val="001950B2"/>
    <w:rPr>
      <w:rFonts w:ascii="Times New Roman" w:hAnsi="Times New Roman" w:cs="Times New Roman"/>
      <w:b w:val="0"/>
      <w:sz w:val="20"/>
      <w:szCs w:val="20"/>
    </w:rPr>
  </w:style>
  <w:style w:type="paragraph" w:customStyle="1" w:styleId="PiedPageTDTP">
    <w:name w:val="PiedPageTDTP"/>
    <w:basedOn w:val="Pieddepage"/>
    <w:link w:val="PiedPageTDTPCar"/>
    <w:qFormat/>
    <w:rsid w:val="00336EA3"/>
    <w:pPr>
      <w:pBdr>
        <w:top w:val="single" w:sz="4" w:space="1" w:color="auto"/>
      </w:pBdr>
      <w:tabs>
        <w:tab w:val="clear" w:pos="4536"/>
        <w:tab w:val="clear" w:pos="9072"/>
        <w:tab w:val="center" w:pos="5103"/>
        <w:tab w:val="center" w:pos="6946"/>
        <w:tab w:val="right" w:pos="10206"/>
        <w:tab w:val="right" w:pos="14459"/>
      </w:tabs>
    </w:pPr>
  </w:style>
  <w:style w:type="character" w:customStyle="1" w:styleId="DroiteGras12Car">
    <w:name w:val="DroiteGras12 Car"/>
    <w:basedOn w:val="Policepardfaut"/>
    <w:link w:val="DroiteGras12"/>
    <w:rsid w:val="00FC5F99"/>
    <w:rPr>
      <w:rFonts w:ascii="Arial" w:hAnsi="Arial" w:cs="Arial"/>
      <w:b/>
      <w:sz w:val="24"/>
      <w:szCs w:val="24"/>
    </w:rPr>
  </w:style>
  <w:style w:type="paragraph" w:customStyle="1" w:styleId="TitreTDTP">
    <w:name w:val="Titre TDTP"/>
    <w:basedOn w:val="Normal"/>
    <w:next w:val="Normal"/>
    <w:link w:val="TitreTDTPCar"/>
    <w:qFormat/>
    <w:rsid w:val="00AB0FF8"/>
    <w:pPr>
      <w:pBdr>
        <w:bottom w:val="single" w:sz="4" w:space="1" w:color="auto"/>
      </w:pBdr>
      <w:spacing w:after="480"/>
      <w:jc w:val="left"/>
    </w:pPr>
    <w:rPr>
      <w:smallCaps/>
      <w:sz w:val="40"/>
    </w:rPr>
  </w:style>
  <w:style w:type="character" w:customStyle="1" w:styleId="PiedPageTDTPCar">
    <w:name w:val="PiedPageTDTP Car"/>
    <w:basedOn w:val="PieddepageCar"/>
    <w:link w:val="PiedPageTDTP"/>
    <w:rsid w:val="00336EA3"/>
    <w:rPr>
      <w:rFonts w:ascii="Times New Roman" w:hAnsi="Times New Roman"/>
      <w:sz w:val="20"/>
    </w:rPr>
  </w:style>
  <w:style w:type="paragraph" w:customStyle="1" w:styleId="ProblmatiqueTDTP">
    <w:name w:val="ProblématiqueTDTP"/>
    <w:basedOn w:val="Normal"/>
    <w:next w:val="Normal"/>
    <w:link w:val="ProblmatiqueTDTPCar"/>
    <w:qFormat/>
    <w:rsid w:val="00DF492B"/>
    <w:rPr>
      <w:b/>
      <w:i/>
      <w:sz w:val="24"/>
      <w:u w:val="single"/>
    </w:rPr>
  </w:style>
  <w:style w:type="character" w:customStyle="1" w:styleId="TitreTDTPCar">
    <w:name w:val="Titre TDTP Car"/>
    <w:basedOn w:val="Policepardfaut"/>
    <w:link w:val="TitreTDTP"/>
    <w:rsid w:val="00AB0FF8"/>
    <w:rPr>
      <w:rFonts w:ascii="Times New Roman" w:hAnsi="Times New Roman"/>
      <w:smallCaps/>
      <w:sz w:val="40"/>
    </w:rPr>
  </w:style>
  <w:style w:type="paragraph" w:customStyle="1" w:styleId="DescriProblmatiqueTDTP">
    <w:name w:val="DescriProblématiqueTDTP"/>
    <w:basedOn w:val="Normal"/>
    <w:link w:val="DescriProblmatiqueTDTPCar"/>
    <w:qFormat/>
    <w:rsid w:val="006E59B2"/>
    <w:rPr>
      <w:i/>
    </w:rPr>
  </w:style>
  <w:style w:type="character" w:customStyle="1" w:styleId="ProblmatiqueTDTPCar">
    <w:name w:val="ProblématiqueTDTP Car"/>
    <w:basedOn w:val="Policepardfaut"/>
    <w:link w:val="ProblmatiqueTDTP"/>
    <w:rsid w:val="00DF492B"/>
    <w:rPr>
      <w:rFonts w:ascii="Times New Roman" w:hAnsi="Times New Roman"/>
      <w:b/>
      <w:i/>
      <w:sz w:val="24"/>
      <w:u w:val="single"/>
    </w:rPr>
  </w:style>
  <w:style w:type="paragraph" w:customStyle="1" w:styleId="QUESTION-TDTP">
    <w:name w:val="QUESTION-TDTP"/>
    <w:basedOn w:val="Normal"/>
    <w:next w:val="Normal"/>
    <w:link w:val="QUESTION-TDTPCar"/>
    <w:qFormat/>
    <w:rsid w:val="00C16B5D"/>
    <w:pPr>
      <w:numPr>
        <w:numId w:val="7"/>
      </w:numPr>
      <w:pBdr>
        <w:left w:val="single" w:sz="12" w:space="4" w:color="auto"/>
      </w:pBdr>
      <w:spacing w:after="60"/>
      <w:ind w:left="1134" w:hanging="1134"/>
      <w:contextualSpacing w:val="0"/>
      <w:jc w:val="left"/>
    </w:pPr>
  </w:style>
  <w:style w:type="character" w:customStyle="1" w:styleId="DescriProblmatiqueTDTPCar">
    <w:name w:val="DescriProblématiqueTDTP Car"/>
    <w:basedOn w:val="Policepardfaut"/>
    <w:link w:val="DescriProblmatiqueTDTP"/>
    <w:rsid w:val="006E59B2"/>
    <w:rPr>
      <w:rFonts w:ascii="Times New Roman" w:hAnsi="Times New Roman"/>
      <w:i/>
      <w:sz w:val="20"/>
    </w:rPr>
  </w:style>
  <w:style w:type="paragraph" w:customStyle="1" w:styleId="PartieTDTP">
    <w:name w:val="Partie TDTP"/>
    <w:basedOn w:val="Normal"/>
    <w:next w:val="Normal"/>
    <w:link w:val="PartieTDTPCar"/>
    <w:rsid w:val="003341C1"/>
    <w:pPr>
      <w:numPr>
        <w:ilvl w:val="1"/>
        <w:numId w:val="5"/>
      </w:numPr>
      <w:shd w:val="clear" w:color="auto" w:fill="365F91"/>
      <w:spacing w:before="120" w:after="120"/>
    </w:pPr>
    <w:rPr>
      <w:rFonts w:asciiTheme="majorHAnsi" w:hAnsiTheme="majorHAnsi"/>
      <w:b/>
      <w:smallCaps/>
      <w:color w:val="FFFFFF" w:themeColor="background1"/>
      <w:sz w:val="32"/>
    </w:rPr>
  </w:style>
  <w:style w:type="character" w:customStyle="1" w:styleId="QUESTION-TDTPCar">
    <w:name w:val="QUESTION-TDTP Car"/>
    <w:basedOn w:val="Policepardfaut"/>
    <w:link w:val="QUESTION-TDTP"/>
    <w:rsid w:val="00C16B5D"/>
    <w:rPr>
      <w:rFonts w:ascii="Times New Roman" w:hAnsi="Times New Roman"/>
    </w:rPr>
  </w:style>
  <w:style w:type="paragraph" w:customStyle="1" w:styleId="TitreDbutTDTP">
    <w:name w:val="TitreDébutTDTP"/>
    <w:basedOn w:val="Normal"/>
    <w:next w:val="Normal"/>
    <w:link w:val="TitreDbutTDTPCar"/>
    <w:qFormat/>
    <w:rsid w:val="004E0DDA"/>
    <w:rPr>
      <w:b/>
      <w:i/>
      <w:smallCaps/>
      <w:sz w:val="24"/>
    </w:rPr>
  </w:style>
  <w:style w:type="character" w:customStyle="1" w:styleId="PartieTDTPCar">
    <w:name w:val="Partie TDTP Car"/>
    <w:basedOn w:val="Policepardfaut"/>
    <w:link w:val="PartieTDTP"/>
    <w:rsid w:val="000D56DF"/>
    <w:rPr>
      <w:rFonts w:asciiTheme="majorHAnsi" w:hAnsiTheme="majorHAnsi"/>
      <w:b/>
      <w:smallCaps/>
      <w:color w:val="FFFFFF" w:themeColor="background1"/>
      <w:sz w:val="32"/>
      <w:shd w:val="clear" w:color="auto" w:fill="365F91"/>
    </w:rPr>
  </w:style>
  <w:style w:type="paragraph" w:customStyle="1" w:styleId="RponseTDTP">
    <w:name w:val="RéponseTDTP"/>
    <w:basedOn w:val="Normal"/>
    <w:link w:val="RponseTDTPCar"/>
    <w:qFormat/>
    <w:rsid w:val="005564EB"/>
    <w:rPr>
      <w:color w:val="FF0000"/>
    </w:rPr>
  </w:style>
  <w:style w:type="character" w:customStyle="1" w:styleId="TitreDbutTDTPCar">
    <w:name w:val="TitreDébutTDTP Car"/>
    <w:basedOn w:val="Policepardfaut"/>
    <w:link w:val="TitreDbutTDTP"/>
    <w:rsid w:val="004E0DDA"/>
    <w:rPr>
      <w:rFonts w:ascii="CMU Classical Serif" w:hAnsi="CMU Classical Serif"/>
      <w:b/>
      <w:i/>
      <w:smallCaps/>
      <w:sz w:val="24"/>
    </w:rPr>
  </w:style>
  <w:style w:type="character" w:customStyle="1" w:styleId="RponseTDTPCar">
    <w:name w:val="RéponseTDTP Car"/>
    <w:basedOn w:val="Policepardfaut"/>
    <w:link w:val="RponseTDTP"/>
    <w:rsid w:val="005564EB"/>
    <w:rPr>
      <w:rFonts w:ascii="Times New Roman" w:hAnsi="Times New Roman"/>
      <w:color w:val="FF0000"/>
      <w:sz w:val="20"/>
    </w:rPr>
  </w:style>
  <w:style w:type="paragraph" w:customStyle="1" w:styleId="GaucheGrasTDTP">
    <w:name w:val="GaucheGrasTDTP"/>
    <w:basedOn w:val="Normal"/>
    <w:link w:val="GaucheGrasTDTPCar"/>
    <w:qFormat/>
    <w:rsid w:val="00200253"/>
    <w:rPr>
      <w:b/>
      <w:sz w:val="24"/>
    </w:rPr>
  </w:style>
  <w:style w:type="character" w:customStyle="1" w:styleId="GaucheGrasTDTPCar">
    <w:name w:val="GaucheGrasTDTP Car"/>
    <w:basedOn w:val="Policepardfaut"/>
    <w:link w:val="GaucheGrasTDTP"/>
    <w:rsid w:val="00200253"/>
    <w:rPr>
      <w:rFonts w:ascii="CMU Classical Serif" w:hAnsi="CMU Classical Serif"/>
      <w:b/>
      <w:sz w:val="24"/>
    </w:rPr>
  </w:style>
  <w:style w:type="paragraph" w:customStyle="1" w:styleId="EnTte2TDTP">
    <w:name w:val="EnTête2TDTP"/>
    <w:basedOn w:val="En-tte"/>
    <w:link w:val="EnTte2TDTPCar"/>
    <w:autoRedefine/>
    <w:qFormat/>
    <w:rsid w:val="00336EA3"/>
    <w:pPr>
      <w:pBdr>
        <w:bottom w:val="single" w:sz="4" w:space="1" w:color="auto"/>
      </w:pBdr>
      <w:tabs>
        <w:tab w:val="clear" w:pos="4536"/>
        <w:tab w:val="clear" w:pos="9072"/>
        <w:tab w:val="right" w:pos="10206"/>
        <w:tab w:val="right" w:pos="14459"/>
      </w:tabs>
    </w:pPr>
  </w:style>
  <w:style w:type="character" w:customStyle="1" w:styleId="EnTte2TDTPCar">
    <w:name w:val="EnTête2TDTP Car"/>
    <w:basedOn w:val="En-tteCar"/>
    <w:link w:val="EnTte2TDTP"/>
    <w:rsid w:val="00336EA3"/>
    <w:rPr>
      <w:rFonts w:ascii="Times New Roman" w:hAnsi="Times New Roman"/>
      <w:sz w:val="20"/>
    </w:rPr>
  </w:style>
  <w:style w:type="paragraph" w:customStyle="1" w:styleId="EnTteTDPaysage">
    <w:name w:val="EnTête TD Paysage"/>
    <w:basedOn w:val="EnTte2TDTP"/>
    <w:link w:val="EnTteTDPaysageCar"/>
    <w:qFormat/>
    <w:rsid w:val="006310EF"/>
  </w:style>
  <w:style w:type="character" w:customStyle="1" w:styleId="EnTteTDPaysageCar">
    <w:name w:val="EnTête TD Paysage Car"/>
    <w:basedOn w:val="EnTte2TDTPCar"/>
    <w:link w:val="EnTteTDPaysage"/>
    <w:rsid w:val="006310EF"/>
    <w:rPr>
      <w:rFonts w:ascii="Times New Roman" w:hAnsi="Times New Roman"/>
      <w:sz w:val="20"/>
    </w:rPr>
  </w:style>
  <w:style w:type="paragraph" w:styleId="Lgende">
    <w:name w:val="caption"/>
    <w:basedOn w:val="Normal"/>
    <w:autoRedefine/>
    <w:uiPriority w:val="35"/>
    <w:unhideWhenUsed/>
    <w:qFormat/>
    <w:rsid w:val="001A0700"/>
    <w:pPr>
      <w:jc w:val="center"/>
    </w:pPr>
    <w:rPr>
      <w:bCs/>
      <w:i/>
      <w:szCs w:val="18"/>
    </w:rPr>
  </w:style>
  <w:style w:type="paragraph" w:customStyle="1" w:styleId="CentrMajuscule">
    <w:name w:val="CentréMajuscule"/>
    <w:basedOn w:val="Normal"/>
    <w:link w:val="CentrMajusculeCar"/>
    <w:autoRedefine/>
    <w:qFormat/>
    <w:rsid w:val="007E3931"/>
    <w:pPr>
      <w:spacing w:line="252" w:lineRule="auto"/>
      <w:jc w:val="center"/>
    </w:pPr>
    <w:rPr>
      <w:rFonts w:eastAsia="Times New Roman" w:cs="Times New Roman"/>
      <w:smallCaps/>
      <w:szCs w:val="24"/>
      <w:lang w:eastAsia="fr-FR"/>
    </w:rPr>
  </w:style>
  <w:style w:type="character" w:customStyle="1" w:styleId="CentrMajusculeCar">
    <w:name w:val="CentréMajuscule Car"/>
    <w:basedOn w:val="Policepardfaut"/>
    <w:link w:val="CentrMajuscule"/>
    <w:rsid w:val="007E3931"/>
    <w:rPr>
      <w:rFonts w:ascii="Times New Roman" w:eastAsia="Times New Roman" w:hAnsi="Times New Roman" w:cs="Times New Roman"/>
      <w:smallCaps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333FA"/>
    <w:rPr>
      <w:color w:val="0000FF" w:themeColor="hyperlink"/>
      <w:u w:val="single"/>
    </w:rPr>
  </w:style>
  <w:style w:type="paragraph" w:customStyle="1" w:styleId="Normalgrasbleu">
    <w:name w:val="Normal gras bleu"/>
    <w:basedOn w:val="Normal"/>
    <w:link w:val="NormalgrasbleuCar"/>
    <w:qFormat/>
    <w:rsid w:val="00B003B2"/>
    <w:rPr>
      <w:b/>
      <w:color w:val="365F91" w:themeColor="accent1" w:themeShade="BF"/>
    </w:rPr>
  </w:style>
  <w:style w:type="character" w:customStyle="1" w:styleId="NormalgrasbleuCar">
    <w:name w:val="Normal gras bleu Car"/>
    <w:basedOn w:val="Policepardfaut"/>
    <w:link w:val="Normalgrasbleu"/>
    <w:rsid w:val="00B003B2"/>
    <w:rPr>
      <w:rFonts w:ascii="Times New Roman" w:hAnsi="Times New Roman"/>
      <w:b/>
      <w:color w:val="365F91" w:themeColor="accent1" w:themeShade="BF"/>
    </w:rPr>
  </w:style>
  <w:style w:type="character" w:customStyle="1" w:styleId="Titre1Car">
    <w:name w:val="Titre 1 Car"/>
    <w:aliases w:val="Titre 1 TDTP Car"/>
    <w:basedOn w:val="Policepardfaut"/>
    <w:link w:val="Titre1"/>
    <w:uiPriority w:val="9"/>
    <w:rsid w:val="00EB00CC"/>
    <w:rPr>
      <w:rFonts w:ascii="Times New Roman" w:eastAsiaTheme="majorEastAsia" w:hAnsi="Times New Roman" w:cstheme="majorBidi"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aliases w:val="Titre 3 TDTP Car"/>
    <w:basedOn w:val="Policepardfaut"/>
    <w:link w:val="Titre3"/>
    <w:uiPriority w:val="9"/>
    <w:rsid w:val="00E644EC"/>
    <w:rPr>
      <w:rFonts w:ascii="Times New Roman" w:eastAsiaTheme="majorEastAsia" w:hAnsi="Times New Roman" w:cstheme="majorBidi"/>
      <w:b/>
      <w:bCs/>
      <w:sz w:val="22"/>
    </w:rPr>
  </w:style>
  <w:style w:type="paragraph" w:customStyle="1" w:styleId="ListepucesTD">
    <w:name w:val="Liste à puces TD"/>
    <w:basedOn w:val="Paragraphedeliste"/>
    <w:autoRedefine/>
    <w:qFormat/>
    <w:rsid w:val="000B0C66"/>
    <w:pPr>
      <w:numPr>
        <w:numId w:val="21"/>
      </w:numPr>
      <w:jc w:val="left"/>
    </w:pPr>
  </w:style>
  <w:style w:type="paragraph" w:styleId="Paragraphedeliste">
    <w:name w:val="List Paragraph"/>
    <w:basedOn w:val="Normal"/>
    <w:uiPriority w:val="34"/>
    <w:qFormat/>
    <w:rsid w:val="006A08EF"/>
    <w:pPr>
      <w:ind w:left="720"/>
    </w:pPr>
  </w:style>
  <w:style w:type="paragraph" w:styleId="Titre">
    <w:name w:val="Title"/>
    <w:basedOn w:val="Normal"/>
    <w:next w:val="Normal"/>
    <w:link w:val="TitreCar"/>
    <w:uiPriority w:val="10"/>
    <w:qFormat/>
    <w:rsid w:val="0091089D"/>
    <w:pPr>
      <w:pBdr>
        <w:bottom w:val="single" w:sz="8" w:space="4" w:color="4F81BD" w:themeColor="accent1"/>
      </w:pBdr>
      <w:spacing w:after="300"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0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aliases w:val="Titre 2 TDTP Car"/>
    <w:basedOn w:val="Policepardfaut"/>
    <w:link w:val="Titre2"/>
    <w:uiPriority w:val="9"/>
    <w:rsid w:val="00EB00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re4Car">
    <w:name w:val="Titre 4 Car"/>
    <w:aliases w:val="Titre 4 TDTP Car"/>
    <w:basedOn w:val="Policepardfaut"/>
    <w:link w:val="Titre4"/>
    <w:uiPriority w:val="9"/>
    <w:rsid w:val="00E57F9D"/>
    <w:rPr>
      <w:rFonts w:ascii="CMU Classical Serif" w:eastAsiaTheme="majorEastAsia" w:hAnsi="CMU Classical Serif" w:cstheme="majorBidi"/>
      <w:b/>
      <w:bCs/>
      <w:i/>
      <w:iCs/>
    </w:rPr>
  </w:style>
  <w:style w:type="paragraph" w:customStyle="1" w:styleId="SousTitreDbutTDTP">
    <w:name w:val="SousTitreDébutTDTP"/>
    <w:basedOn w:val="Normal"/>
    <w:next w:val="Normal"/>
    <w:link w:val="SousTitreDbutTDTPCar"/>
    <w:qFormat/>
    <w:rsid w:val="00EC1741"/>
    <w:pPr>
      <w:numPr>
        <w:numId w:val="11"/>
      </w:numPr>
      <w:spacing w:after="60"/>
      <w:ind w:left="357" w:firstLine="0"/>
      <w:jc w:val="left"/>
    </w:pPr>
    <w:rPr>
      <w:b/>
      <w:u w:val="single"/>
    </w:rPr>
  </w:style>
  <w:style w:type="character" w:customStyle="1" w:styleId="SousTitreDbutTDTPCar">
    <w:name w:val="SousTitreDébutTDTP Car"/>
    <w:basedOn w:val="Policepardfaut"/>
    <w:link w:val="SousTitreDbutTDTP"/>
    <w:rsid w:val="00EC1741"/>
    <w:rPr>
      <w:rFonts w:ascii="CMU Classical Serif" w:hAnsi="CMU Classical Serif"/>
      <w:b/>
      <w:u w:val="single"/>
    </w:rPr>
  </w:style>
  <w:style w:type="paragraph" w:customStyle="1" w:styleId="Centr8">
    <w:name w:val="Centré8"/>
    <w:basedOn w:val="Centr10"/>
    <w:link w:val="Centr8Car"/>
    <w:qFormat/>
    <w:rsid w:val="00667EE7"/>
    <w:rPr>
      <w:sz w:val="16"/>
    </w:rPr>
  </w:style>
  <w:style w:type="character" w:customStyle="1" w:styleId="Centr8Car">
    <w:name w:val="Centré8 Car"/>
    <w:basedOn w:val="Centr10Car"/>
    <w:link w:val="Centr8"/>
    <w:rsid w:val="00667EE7"/>
    <w:rPr>
      <w:rFonts w:ascii="CMU Classical Serif" w:hAnsi="CMU Classical Serif" w:cs="Times New Roman"/>
      <w:b w:val="0"/>
      <w:sz w:val="16"/>
      <w:szCs w:val="20"/>
    </w:rPr>
  </w:style>
  <w:style w:type="paragraph" w:customStyle="1" w:styleId="Droite">
    <w:name w:val="Droite"/>
    <w:basedOn w:val="Normal"/>
    <w:link w:val="DroiteCar"/>
    <w:qFormat/>
    <w:rsid w:val="0026746B"/>
    <w:pPr>
      <w:jc w:val="right"/>
    </w:pPr>
  </w:style>
  <w:style w:type="character" w:customStyle="1" w:styleId="DroiteCar">
    <w:name w:val="Droite Car"/>
    <w:basedOn w:val="Policepardfaut"/>
    <w:link w:val="Droite"/>
    <w:rsid w:val="0026746B"/>
    <w:rPr>
      <w:rFonts w:ascii="Times New Roman" w:hAnsi="Times New Roman"/>
    </w:rPr>
  </w:style>
  <w:style w:type="paragraph" w:customStyle="1" w:styleId="GaucheGrasRouge">
    <w:name w:val="GaucheGrasRouge"/>
    <w:basedOn w:val="GaucheGrasTDTP"/>
    <w:link w:val="GaucheGrasRougeCar"/>
    <w:qFormat/>
    <w:rsid w:val="00E2506A"/>
    <w:rPr>
      <w:color w:val="FF0000"/>
    </w:rPr>
  </w:style>
  <w:style w:type="paragraph" w:customStyle="1" w:styleId="GaucheGrasVert">
    <w:name w:val="GaucheGrasVert"/>
    <w:basedOn w:val="GaucheGrasRouge"/>
    <w:link w:val="GaucheGrasVertCar"/>
    <w:qFormat/>
    <w:rsid w:val="00E2506A"/>
    <w:rPr>
      <w:color w:val="00B050"/>
    </w:rPr>
  </w:style>
  <w:style w:type="character" w:customStyle="1" w:styleId="GaucheGrasRougeCar">
    <w:name w:val="GaucheGrasRouge Car"/>
    <w:basedOn w:val="GaucheGrasTDTPCar"/>
    <w:link w:val="GaucheGrasRouge"/>
    <w:rsid w:val="00E2506A"/>
    <w:rPr>
      <w:rFonts w:ascii="Times New Roman" w:hAnsi="Times New Roman"/>
      <w:b/>
      <w:color w:val="FF0000"/>
      <w:sz w:val="24"/>
    </w:rPr>
  </w:style>
  <w:style w:type="paragraph" w:customStyle="1" w:styleId="GaucheGrasBleu">
    <w:name w:val="GaucheGrasBleu"/>
    <w:basedOn w:val="GaucheGrasVert"/>
    <w:link w:val="GaucheGrasBleuCar"/>
    <w:qFormat/>
    <w:rsid w:val="00E2506A"/>
    <w:rPr>
      <w:color w:val="0070C0"/>
    </w:rPr>
  </w:style>
  <w:style w:type="character" w:customStyle="1" w:styleId="GaucheGrasVertCar">
    <w:name w:val="GaucheGrasVert Car"/>
    <w:basedOn w:val="GaucheGrasRougeCar"/>
    <w:link w:val="GaucheGrasVert"/>
    <w:rsid w:val="00E2506A"/>
    <w:rPr>
      <w:rFonts w:ascii="Times New Roman" w:hAnsi="Times New Roman"/>
      <w:b/>
      <w:color w:val="00B050"/>
      <w:sz w:val="24"/>
    </w:rPr>
  </w:style>
  <w:style w:type="character" w:customStyle="1" w:styleId="GaucheGrasBleuCar">
    <w:name w:val="GaucheGrasBleu Car"/>
    <w:basedOn w:val="GaucheGrasVertCar"/>
    <w:link w:val="GaucheGrasBleu"/>
    <w:rsid w:val="00E2506A"/>
    <w:rPr>
      <w:rFonts w:ascii="Times New Roman" w:hAnsi="Times New Roman"/>
      <w:b/>
      <w:color w:val="0070C0"/>
      <w:sz w:val="24"/>
    </w:rPr>
  </w:style>
  <w:style w:type="paragraph" w:customStyle="1" w:styleId="GaucheGrasOrange">
    <w:name w:val="GaucheGrasOrange"/>
    <w:basedOn w:val="GaucheGrasBleu"/>
    <w:link w:val="GaucheGrasOrangeCar"/>
    <w:qFormat/>
    <w:rsid w:val="00500378"/>
    <w:rPr>
      <w:color w:val="F79646" w:themeColor="accent6"/>
    </w:rPr>
  </w:style>
  <w:style w:type="character" w:customStyle="1" w:styleId="GaucheGrasOrangeCar">
    <w:name w:val="GaucheGrasOrange Car"/>
    <w:basedOn w:val="GaucheGrasBleuCar"/>
    <w:link w:val="GaucheGrasOrange"/>
    <w:rsid w:val="00500378"/>
    <w:rPr>
      <w:rFonts w:ascii="Times New Roman" w:hAnsi="Times New Roman"/>
      <w:b/>
      <w:color w:val="F79646" w:themeColor="accent6"/>
      <w:sz w:val="24"/>
    </w:rPr>
  </w:style>
  <w:style w:type="paragraph" w:customStyle="1" w:styleId="Info">
    <w:name w:val="Info"/>
    <w:basedOn w:val="Normal"/>
    <w:link w:val="InfoCar"/>
    <w:autoRedefine/>
    <w:qFormat/>
    <w:rsid w:val="00DA3296"/>
    <w:pPr>
      <w:tabs>
        <w:tab w:val="left" w:pos="567"/>
        <w:tab w:val="left" w:pos="1134"/>
        <w:tab w:val="left" w:pos="1701"/>
        <w:tab w:val="left" w:pos="2268"/>
      </w:tabs>
    </w:pPr>
    <w:rPr>
      <w:rFonts w:ascii="Courier10 BT" w:hAnsi="Courier10 BT"/>
    </w:rPr>
  </w:style>
  <w:style w:type="paragraph" w:customStyle="1" w:styleId="InfoLigne">
    <w:name w:val="InfoLigne"/>
    <w:basedOn w:val="Info"/>
    <w:link w:val="InfoLigneCar"/>
    <w:qFormat/>
    <w:rsid w:val="00FA30FE"/>
    <w:pPr>
      <w:jc w:val="center"/>
    </w:pPr>
    <w:rPr>
      <w:color w:val="A6A6A6" w:themeColor="background1" w:themeShade="A6"/>
    </w:rPr>
  </w:style>
  <w:style w:type="character" w:customStyle="1" w:styleId="InfoCar">
    <w:name w:val="Info Car"/>
    <w:basedOn w:val="Policepardfaut"/>
    <w:link w:val="Info"/>
    <w:rsid w:val="00DA3296"/>
    <w:rPr>
      <w:rFonts w:ascii="Courier10 BT" w:hAnsi="Courier10 BT"/>
    </w:rPr>
  </w:style>
  <w:style w:type="character" w:customStyle="1" w:styleId="InfoLigneCar">
    <w:name w:val="InfoLigne Car"/>
    <w:basedOn w:val="InfoCar"/>
    <w:link w:val="InfoLigne"/>
    <w:rsid w:val="00FA30FE"/>
    <w:rPr>
      <w:rFonts w:ascii="Courier10 BT" w:hAnsi="Courier10 BT"/>
      <w:color w:val="A6A6A6" w:themeColor="background1" w:themeShade="A6"/>
    </w:rPr>
  </w:style>
  <w:style w:type="character" w:styleId="Textedelespacerserv">
    <w:name w:val="Placeholder Text"/>
    <w:basedOn w:val="Policepardfaut"/>
    <w:uiPriority w:val="99"/>
    <w:semiHidden/>
    <w:rsid w:val="00385AA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7D4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francois.jouaux@ac-normandie.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%20JOUAUX\Documents\Mod&#232;les%20Office%20personnalis&#233;s\TD-TP%20Dumo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TD-TP Dumont.dotx</Template>
  <TotalTime>109</TotalTime>
  <Pages>1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JOUAUX</dc:creator>
  <cp:lastModifiedBy>**</cp:lastModifiedBy>
  <cp:revision>14</cp:revision>
  <cp:lastPrinted>2021-01-12T06:05:00Z</cp:lastPrinted>
  <dcterms:created xsi:type="dcterms:W3CDTF">2019-03-19T19:58:00Z</dcterms:created>
  <dcterms:modified xsi:type="dcterms:W3CDTF">2021-01-12T06:05:00Z</dcterms:modified>
</cp:coreProperties>
</file>